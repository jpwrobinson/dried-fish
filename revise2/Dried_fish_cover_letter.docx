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218DB" w14:textId="77777777" w:rsidR="00C2026B" w:rsidRPr="00255616" w:rsidRDefault="00C2026B" w:rsidP="00B8387D">
      <w:pPr>
        <w:rPr>
          <w:rFonts w:ascii="Times New Roman" w:hAnsi="Times New Roman" w:cs="Times New Roman"/>
          <w:highlight w:val="yellow"/>
        </w:rPr>
      </w:pPr>
    </w:p>
    <w:p w14:paraId="778250DB" w14:textId="6834A783" w:rsidR="00116719" w:rsidRPr="00255616" w:rsidRDefault="00E24A88" w:rsidP="005F1272">
      <w:pPr>
        <w:jc w:val="right"/>
        <w:rPr>
          <w:rFonts w:ascii="Times New Roman" w:hAnsi="Times New Roman" w:cs="Times New Roman"/>
          <w:i/>
          <w:iCs/>
          <w:lang w:val="en-GB"/>
        </w:rPr>
      </w:pPr>
      <w:r>
        <w:rPr>
          <w:rFonts w:ascii="Times New Roman" w:hAnsi="Times New Roman" w:cs="Times New Roman"/>
          <w:i/>
          <w:iCs/>
          <w:lang w:val="en-GB"/>
        </w:rPr>
        <w:t>8</w:t>
      </w:r>
      <w:r w:rsidR="004A16E9">
        <w:rPr>
          <w:rFonts w:ascii="Times New Roman" w:hAnsi="Times New Roman" w:cs="Times New Roman"/>
          <w:i/>
          <w:iCs/>
          <w:vertAlign w:val="superscript"/>
          <w:lang w:val="en-GB"/>
        </w:rPr>
        <w:t>th</w:t>
      </w:r>
      <w:r w:rsidR="00230B79" w:rsidRPr="00255616">
        <w:rPr>
          <w:rFonts w:ascii="Times New Roman" w:hAnsi="Times New Roman" w:cs="Times New Roman"/>
          <w:i/>
          <w:iCs/>
          <w:lang w:val="en-GB"/>
        </w:rPr>
        <w:t xml:space="preserve"> </w:t>
      </w:r>
      <w:r>
        <w:rPr>
          <w:rFonts w:ascii="Times New Roman" w:hAnsi="Times New Roman" w:cs="Times New Roman"/>
          <w:i/>
          <w:iCs/>
          <w:lang w:val="en-GB"/>
        </w:rPr>
        <w:t xml:space="preserve">August </w:t>
      </w:r>
      <w:r w:rsidR="00BF6439" w:rsidRPr="00255616">
        <w:rPr>
          <w:rFonts w:ascii="Times New Roman" w:hAnsi="Times New Roman" w:cs="Times New Roman"/>
          <w:i/>
          <w:iCs/>
          <w:lang w:val="en-GB"/>
        </w:rPr>
        <w:t>20</w:t>
      </w:r>
      <w:r w:rsidR="007032C1" w:rsidRPr="00255616">
        <w:rPr>
          <w:rFonts w:ascii="Times New Roman" w:hAnsi="Times New Roman" w:cs="Times New Roman"/>
          <w:i/>
          <w:iCs/>
          <w:lang w:val="en-GB"/>
        </w:rPr>
        <w:t>2</w:t>
      </w:r>
      <w:r w:rsidR="004A16E9">
        <w:rPr>
          <w:rFonts w:ascii="Times New Roman" w:hAnsi="Times New Roman" w:cs="Times New Roman"/>
          <w:i/>
          <w:iCs/>
          <w:lang w:val="en-GB"/>
        </w:rPr>
        <w:t>5</w:t>
      </w:r>
    </w:p>
    <w:p w14:paraId="094EE6C3" w14:textId="26423868" w:rsidR="008C177B" w:rsidRPr="00255616" w:rsidRDefault="005F27E8" w:rsidP="00B8387D">
      <w:pPr>
        <w:rPr>
          <w:rFonts w:ascii="Times New Roman" w:hAnsi="Times New Roman" w:cs="Times New Roman"/>
          <w:b/>
          <w:lang w:val="en-GB"/>
        </w:rPr>
      </w:pPr>
      <w:r w:rsidRPr="00255616">
        <w:rPr>
          <w:rFonts w:ascii="Times New Roman" w:hAnsi="Times New Roman" w:cs="Times New Roman"/>
          <w:lang w:val="en-GB"/>
        </w:rPr>
        <w:t xml:space="preserve">Dear </w:t>
      </w:r>
      <w:r w:rsidR="00D77B14">
        <w:rPr>
          <w:rFonts w:ascii="Times New Roman" w:hAnsi="Times New Roman" w:cs="Times New Roman"/>
          <w:i/>
          <w:iCs/>
          <w:lang w:val="en-GB"/>
        </w:rPr>
        <w:t>PNAS</w:t>
      </w:r>
      <w:r w:rsidR="00313CD6" w:rsidRPr="00255616">
        <w:rPr>
          <w:rFonts w:ascii="Times New Roman" w:hAnsi="Times New Roman" w:cs="Times New Roman"/>
          <w:lang w:val="en-GB"/>
        </w:rPr>
        <w:t xml:space="preserve"> </w:t>
      </w:r>
      <w:r w:rsidR="0074357C" w:rsidRPr="00255616">
        <w:rPr>
          <w:rFonts w:ascii="Times New Roman" w:hAnsi="Times New Roman" w:cs="Times New Roman"/>
          <w:lang w:val="en-GB"/>
        </w:rPr>
        <w:t>Editorial Board</w:t>
      </w:r>
      <w:r w:rsidR="002E2AFA" w:rsidRPr="00255616">
        <w:rPr>
          <w:rFonts w:ascii="Times New Roman" w:hAnsi="Times New Roman" w:cs="Times New Roman"/>
          <w:lang w:val="en-GB"/>
        </w:rPr>
        <w:t>,</w:t>
      </w:r>
    </w:p>
    <w:p w14:paraId="578C8050" w14:textId="77777777" w:rsidR="006F1EE6" w:rsidRPr="00255616" w:rsidRDefault="006F1EE6" w:rsidP="00B8387D">
      <w:pPr>
        <w:rPr>
          <w:rFonts w:ascii="Times New Roman" w:hAnsi="Times New Roman" w:cs="Times New Roman"/>
          <w:lang w:val="en-GB"/>
        </w:rPr>
      </w:pPr>
    </w:p>
    <w:p w14:paraId="1F62A5B9" w14:textId="2CD743CA" w:rsidR="00163E72" w:rsidRDefault="003F2854" w:rsidP="00D76CED">
      <w:pPr>
        <w:rPr>
          <w:rFonts w:ascii="Times New Roman" w:hAnsi="Times New Roman" w:cs="Times New Roman"/>
          <w:lang w:val="en-GB"/>
        </w:rPr>
      </w:pPr>
      <w:r w:rsidRPr="00255616">
        <w:rPr>
          <w:rFonts w:ascii="Times New Roman" w:hAnsi="Times New Roman" w:cs="Times New Roman"/>
          <w:lang w:val="en-GB"/>
        </w:rPr>
        <w:t>W</w:t>
      </w:r>
      <w:r w:rsidR="001E7FAE" w:rsidRPr="00255616">
        <w:rPr>
          <w:rFonts w:ascii="Times New Roman" w:hAnsi="Times New Roman" w:cs="Times New Roman"/>
          <w:lang w:val="en-GB"/>
        </w:rPr>
        <w:t xml:space="preserve">e </w:t>
      </w:r>
      <w:r w:rsidR="00034246" w:rsidRPr="00255616">
        <w:rPr>
          <w:rFonts w:ascii="Times New Roman" w:hAnsi="Times New Roman" w:cs="Times New Roman"/>
          <w:lang w:val="en-GB"/>
        </w:rPr>
        <w:t>wish to</w:t>
      </w:r>
      <w:r w:rsidR="001E7FAE" w:rsidRPr="00255616">
        <w:rPr>
          <w:rFonts w:ascii="Times New Roman" w:hAnsi="Times New Roman" w:cs="Times New Roman"/>
          <w:lang w:val="en-GB"/>
        </w:rPr>
        <w:t xml:space="preserve"> submit</w:t>
      </w:r>
      <w:r w:rsidR="008C177B" w:rsidRPr="00255616">
        <w:rPr>
          <w:rFonts w:ascii="Times New Roman" w:hAnsi="Times New Roman" w:cs="Times New Roman"/>
          <w:lang w:val="en-GB"/>
        </w:rPr>
        <w:t xml:space="preserve"> our </w:t>
      </w:r>
      <w:r w:rsidR="00D76CED">
        <w:rPr>
          <w:rFonts w:ascii="Times New Roman" w:hAnsi="Times New Roman" w:cs="Times New Roman"/>
          <w:lang w:val="en-GB"/>
        </w:rPr>
        <w:t xml:space="preserve">revised </w:t>
      </w:r>
      <w:r w:rsidR="008C177B" w:rsidRPr="00255616">
        <w:rPr>
          <w:rFonts w:ascii="Times New Roman" w:hAnsi="Times New Roman" w:cs="Times New Roman"/>
          <w:lang w:val="en-GB"/>
        </w:rPr>
        <w:t xml:space="preserve">manuscript </w:t>
      </w:r>
      <w:r w:rsidR="0084296B" w:rsidRPr="00255616">
        <w:rPr>
          <w:rFonts w:ascii="Times New Roman" w:hAnsi="Times New Roman" w:cs="Times New Roman"/>
          <w:lang w:val="en-GB"/>
        </w:rPr>
        <w:t>“</w:t>
      </w:r>
      <w:r w:rsidR="00CC44A6" w:rsidRPr="00F67CEF">
        <w:rPr>
          <w:rFonts w:ascii="Times New Roman" w:hAnsi="Times New Roman" w:cs="Times New Roman"/>
          <w:i/>
          <w:iCs/>
        </w:rPr>
        <w:t>Dried fish provide widespread access to critical nutrients across Africa</w:t>
      </w:r>
      <w:r w:rsidR="0084296B" w:rsidRPr="00F67CEF">
        <w:rPr>
          <w:rFonts w:ascii="Times New Roman" w:hAnsi="Times New Roman"/>
          <w:lang w:val="en-GB"/>
        </w:rPr>
        <w:t>”</w:t>
      </w:r>
      <w:r w:rsidR="0084296B" w:rsidRPr="00CC44A6">
        <w:rPr>
          <w:rFonts w:ascii="Times New Roman" w:hAnsi="Times New Roman"/>
          <w:b/>
          <w:bCs/>
          <w:lang w:val="en-GB"/>
        </w:rPr>
        <w:t> </w:t>
      </w:r>
      <w:r w:rsidR="00B82150" w:rsidRPr="00255616">
        <w:rPr>
          <w:rFonts w:ascii="Times New Roman" w:hAnsi="Times New Roman" w:cs="Times New Roman"/>
          <w:bCs/>
          <w:lang w:val="en-GB"/>
        </w:rPr>
        <w:t>to</w:t>
      </w:r>
      <w:r w:rsidR="00B82150" w:rsidRPr="00255616">
        <w:rPr>
          <w:rFonts w:ascii="Times New Roman" w:hAnsi="Times New Roman" w:cs="Times New Roman"/>
          <w:lang w:val="en-GB"/>
        </w:rPr>
        <w:t xml:space="preserve"> be </w:t>
      </w:r>
      <w:r w:rsidR="007B6FFE" w:rsidRPr="00255616">
        <w:rPr>
          <w:rFonts w:ascii="Times New Roman" w:hAnsi="Times New Roman" w:cs="Times New Roman"/>
          <w:lang w:val="en-GB"/>
        </w:rPr>
        <w:t xml:space="preserve">considered for publication as </w:t>
      </w:r>
      <w:r w:rsidR="000E47D3">
        <w:rPr>
          <w:rFonts w:ascii="Times New Roman" w:hAnsi="Times New Roman" w:cs="Times New Roman"/>
          <w:lang w:val="en-GB"/>
        </w:rPr>
        <w:t xml:space="preserve">a Research Report in </w:t>
      </w:r>
      <w:r w:rsidR="00D77B14">
        <w:rPr>
          <w:rFonts w:ascii="Times New Roman" w:hAnsi="Times New Roman" w:cs="Times New Roman"/>
          <w:i/>
          <w:iCs/>
          <w:lang w:val="en-GB"/>
        </w:rPr>
        <w:t>PNAS</w:t>
      </w:r>
      <w:r w:rsidR="00CF290A" w:rsidRPr="00255616">
        <w:rPr>
          <w:rFonts w:ascii="Times New Roman" w:hAnsi="Times New Roman" w:cs="Times New Roman"/>
          <w:lang w:val="en-GB"/>
        </w:rPr>
        <w:t>.</w:t>
      </w:r>
      <w:r w:rsidR="001612BD" w:rsidRPr="00255616">
        <w:rPr>
          <w:rFonts w:ascii="Times New Roman" w:hAnsi="Times New Roman" w:cs="Times New Roman"/>
          <w:lang w:val="en-GB"/>
        </w:rPr>
        <w:t xml:space="preserve"> </w:t>
      </w:r>
      <w:r w:rsidR="00F67CEF">
        <w:rPr>
          <w:rFonts w:ascii="Times New Roman" w:hAnsi="Times New Roman" w:cs="Times New Roman"/>
          <w:lang w:val="en-GB"/>
        </w:rPr>
        <w:t xml:space="preserve"> </w:t>
      </w:r>
    </w:p>
    <w:p w14:paraId="0D08C9E7" w14:textId="77777777" w:rsidR="00163E72" w:rsidRDefault="00163E72" w:rsidP="002518B6">
      <w:pPr>
        <w:rPr>
          <w:rFonts w:ascii="Times New Roman" w:hAnsi="Times New Roman" w:cs="Times New Roman"/>
          <w:lang w:val="en-GB"/>
        </w:rPr>
      </w:pPr>
    </w:p>
    <w:p w14:paraId="2A2DBE30" w14:textId="3A4D13D7" w:rsidR="00A620E9" w:rsidRDefault="00D76CED" w:rsidP="002518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Following comments from two reviewers, we have:</w:t>
      </w:r>
    </w:p>
    <w:p w14:paraId="06592550" w14:textId="77777777" w:rsidR="00D76CED" w:rsidRDefault="00D76CED" w:rsidP="002518B6">
      <w:pPr>
        <w:rPr>
          <w:rFonts w:ascii="Times New Roman" w:hAnsi="Times New Roman" w:cs="Times New Roman"/>
          <w:lang w:val="en-GB"/>
        </w:rPr>
      </w:pPr>
    </w:p>
    <w:p w14:paraId="0521FE8C" w14:textId="3CD9A62A" w:rsidR="00E24A88" w:rsidRPr="00224837" w:rsidRDefault="000A7B13" w:rsidP="00D7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Revised</w:t>
      </w:r>
      <w:r w:rsidR="00E24A88">
        <w:rPr>
          <w:rFonts w:ascii="Times New Roman" w:hAnsi="Times New Roman" w:cs="Times New Roman"/>
          <w:lang w:val="en-GB"/>
        </w:rPr>
        <w:t xml:space="preserve"> our results </w:t>
      </w:r>
      <w:r>
        <w:rPr>
          <w:rFonts w:ascii="Times New Roman" w:hAnsi="Times New Roman" w:cs="Times New Roman"/>
          <w:lang w:val="en-GB"/>
        </w:rPr>
        <w:t xml:space="preserve">to </w:t>
      </w:r>
      <w:r w:rsidR="00E24A88">
        <w:rPr>
          <w:rFonts w:ascii="Times New Roman" w:hAnsi="Times New Roman" w:cs="Times New Roman"/>
          <w:lang w:val="en-GB"/>
        </w:rPr>
        <w:t xml:space="preserve">refer to </w:t>
      </w:r>
      <w:r>
        <w:rPr>
          <w:rFonts w:ascii="Times New Roman" w:hAnsi="Times New Roman" w:cs="Times New Roman"/>
          <w:lang w:val="en-GB"/>
        </w:rPr>
        <w:t xml:space="preserve">only to </w:t>
      </w:r>
      <w:r w:rsidR="00E24A88">
        <w:rPr>
          <w:rFonts w:ascii="Times New Roman" w:hAnsi="Times New Roman" w:cs="Times New Roman"/>
          <w:lang w:val="en-GB"/>
        </w:rPr>
        <w:t>the prevalence of household fish consumption, and that our models predict the probability of fish consumption (</w:t>
      </w:r>
      <w:r w:rsidR="00E24A88" w:rsidRPr="00E24A88">
        <w:rPr>
          <w:rFonts w:ascii="Times New Roman" w:hAnsi="Times New Roman" w:cs="Times New Roman"/>
          <w:color w:val="265898" w:themeColor="text2" w:themeTint="E6"/>
          <w:lang w:val="en-GB"/>
        </w:rPr>
        <w:t>R1 comment</w:t>
      </w:r>
      <w:r>
        <w:rPr>
          <w:rFonts w:ascii="Times New Roman" w:hAnsi="Times New Roman" w:cs="Times New Roman"/>
          <w:color w:val="000000" w:themeColor="text1"/>
          <w:lang w:val="en-GB"/>
        </w:rPr>
        <w:t xml:space="preserve">: </w:t>
      </w:r>
      <w:r w:rsidRPr="000A7B13">
        <w:rPr>
          <w:rFonts w:ascii="Times New Roman" w:hAnsi="Times New Roman" w:cs="Times New Roman"/>
          <w:color w:val="1F497D" w:themeColor="text2"/>
          <w:lang w:val="en-GB"/>
        </w:rPr>
        <w:t>Abstract, Sig. Statement, L325</w:t>
      </w:r>
      <w:r>
        <w:rPr>
          <w:rFonts w:ascii="Times New Roman" w:hAnsi="Times New Roman" w:cs="Times New Roman"/>
          <w:color w:val="000000" w:themeColor="text1"/>
          <w:lang w:val="en-GB"/>
        </w:rPr>
        <w:t>)</w:t>
      </w:r>
      <w:r w:rsidR="00224837">
        <w:rPr>
          <w:rFonts w:ascii="Times New Roman" w:hAnsi="Times New Roman" w:cs="Times New Roman"/>
          <w:color w:val="000000" w:themeColor="text1"/>
          <w:lang w:val="en-GB"/>
        </w:rPr>
        <w:t>.</w:t>
      </w:r>
    </w:p>
    <w:p w14:paraId="252F6051" w14:textId="77777777" w:rsidR="00224837" w:rsidRDefault="00224837" w:rsidP="00224837">
      <w:pPr>
        <w:pStyle w:val="ListParagraph"/>
        <w:rPr>
          <w:rFonts w:ascii="Times New Roman" w:hAnsi="Times New Roman" w:cs="Times New Roman"/>
          <w:lang w:val="en-GB"/>
        </w:rPr>
      </w:pPr>
    </w:p>
    <w:p w14:paraId="591F265D" w14:textId="7B4BE048" w:rsidR="00D76CED" w:rsidRPr="00224837" w:rsidRDefault="000A7B13" w:rsidP="00D7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Explained</w:t>
      </w:r>
      <w:r w:rsidR="00E24A88">
        <w:rPr>
          <w:rFonts w:ascii="Times New Roman" w:hAnsi="Times New Roman" w:cs="Times New Roman"/>
          <w:lang w:val="en-GB"/>
        </w:rPr>
        <w:t xml:space="preserve"> that food quantity data were not available in standardized, quantitative metric across all countries (</w:t>
      </w:r>
      <w:r w:rsidR="00E24A88" w:rsidRPr="00E24A88">
        <w:rPr>
          <w:rFonts w:ascii="Times New Roman" w:hAnsi="Times New Roman" w:cs="Times New Roman"/>
          <w:color w:val="265898" w:themeColor="text2" w:themeTint="E6"/>
          <w:lang w:val="en-GB"/>
        </w:rPr>
        <w:t>R</w:t>
      </w:r>
      <w:r w:rsidR="00E24A88">
        <w:rPr>
          <w:rFonts w:ascii="Times New Roman" w:hAnsi="Times New Roman" w:cs="Times New Roman"/>
          <w:color w:val="265898" w:themeColor="text2" w:themeTint="E6"/>
          <w:lang w:val="en-GB"/>
        </w:rPr>
        <w:t xml:space="preserve">2 </w:t>
      </w:r>
      <w:r w:rsidR="00E24A88" w:rsidRPr="00E24A88">
        <w:rPr>
          <w:rFonts w:ascii="Times New Roman" w:hAnsi="Times New Roman" w:cs="Times New Roman"/>
          <w:color w:val="265898" w:themeColor="text2" w:themeTint="E6"/>
          <w:lang w:val="en-GB"/>
        </w:rPr>
        <w:t>comment</w:t>
      </w:r>
      <w:r>
        <w:rPr>
          <w:rFonts w:ascii="Times New Roman" w:hAnsi="Times New Roman" w:cs="Times New Roman"/>
          <w:color w:val="265898" w:themeColor="text2" w:themeTint="E6"/>
          <w:lang w:val="en-GB"/>
        </w:rPr>
        <w:t>: L228, L515</w:t>
      </w:r>
      <w:r w:rsidR="00E24A88" w:rsidRPr="00E24A88">
        <w:rPr>
          <w:rFonts w:ascii="Times New Roman" w:hAnsi="Times New Roman" w:cs="Times New Roman"/>
          <w:color w:val="000000" w:themeColor="text1"/>
          <w:lang w:val="en-GB"/>
        </w:rPr>
        <w:t>)</w:t>
      </w:r>
      <w:r w:rsidR="00E24A88">
        <w:rPr>
          <w:rFonts w:ascii="Times New Roman" w:hAnsi="Times New Roman" w:cs="Times New Roman"/>
          <w:color w:val="000000" w:themeColor="text1"/>
          <w:lang w:val="en-GB"/>
        </w:rPr>
        <w:t>.</w:t>
      </w:r>
    </w:p>
    <w:p w14:paraId="7022610B" w14:textId="11259C16" w:rsidR="00224837" w:rsidRPr="00224837" w:rsidRDefault="00224837" w:rsidP="00224837">
      <w:pPr>
        <w:rPr>
          <w:rFonts w:ascii="Times New Roman" w:hAnsi="Times New Roman" w:cs="Times New Roman"/>
          <w:lang w:val="en-GB"/>
        </w:rPr>
      </w:pPr>
    </w:p>
    <w:p w14:paraId="265FD9AF" w14:textId="17F4BD26" w:rsidR="00E24A88" w:rsidRDefault="00E24A88" w:rsidP="00D76C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Improved the design and aesthetics of all figures, including a new figure 2 that combines elements of previous Fig. 1 and Fig. S1 (</w:t>
      </w:r>
      <w:r w:rsidRPr="00E24A88">
        <w:rPr>
          <w:rFonts w:ascii="Times New Roman" w:hAnsi="Times New Roman" w:cs="Times New Roman"/>
          <w:color w:val="265898" w:themeColor="text2" w:themeTint="E6"/>
          <w:lang w:val="en-GB"/>
        </w:rPr>
        <w:t>R1 comment</w:t>
      </w:r>
      <w:r>
        <w:rPr>
          <w:rFonts w:ascii="Times New Roman" w:hAnsi="Times New Roman" w:cs="Times New Roman"/>
          <w:lang w:val="en-GB"/>
        </w:rPr>
        <w:t>).</w:t>
      </w:r>
    </w:p>
    <w:p w14:paraId="2EB4DA7A" w14:textId="77777777" w:rsidR="00E24A88" w:rsidRDefault="00E24A88" w:rsidP="00D76CED">
      <w:pPr>
        <w:rPr>
          <w:rFonts w:ascii="Times New Roman" w:hAnsi="Times New Roman" w:cs="Times New Roman"/>
          <w:lang w:val="en-GB"/>
        </w:rPr>
      </w:pPr>
    </w:p>
    <w:p w14:paraId="3001B03D" w14:textId="10A09E35" w:rsidR="00D76CED" w:rsidRPr="00D76CED" w:rsidRDefault="00E24A88" w:rsidP="00D76CE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These revisions ensure that we communicate our key result without ambiguity (</w:t>
      </w:r>
      <w:r w:rsidRPr="00E24A88">
        <w:rPr>
          <w:rFonts w:ascii="Times New Roman" w:hAnsi="Times New Roman" w:cs="Times New Roman"/>
          <w:b/>
          <w:bCs/>
          <w:lang w:val="en-GB"/>
        </w:rPr>
        <w:t xml:space="preserve">54% more people </w:t>
      </w:r>
      <w:r w:rsidRPr="000A7B13">
        <w:rPr>
          <w:rFonts w:ascii="Times New Roman" w:hAnsi="Times New Roman" w:cs="Times New Roman"/>
          <w:lang w:val="en-GB"/>
        </w:rPr>
        <w:t>consume dried fish than fresh</w:t>
      </w:r>
      <w:r w:rsidR="000A7B13">
        <w:rPr>
          <w:rFonts w:ascii="Times New Roman" w:hAnsi="Times New Roman" w:cs="Times New Roman"/>
          <w:lang w:val="en-GB"/>
        </w:rPr>
        <w:t xml:space="preserve"> fish</w:t>
      </w:r>
      <w:r>
        <w:rPr>
          <w:rFonts w:ascii="Times New Roman" w:hAnsi="Times New Roman" w:cs="Times New Roman"/>
          <w:lang w:val="en-GB"/>
        </w:rPr>
        <w:t>). We hope these revisions are acceptable.</w:t>
      </w:r>
    </w:p>
    <w:p w14:paraId="25A27F87" w14:textId="77777777" w:rsidR="004A16E9" w:rsidRDefault="004A16E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CD71C55" w14:textId="77777777" w:rsidR="00E24A88" w:rsidRDefault="00E24A88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09FB747E" w14:textId="77777777" w:rsidR="000A7B13" w:rsidRDefault="000A7B13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2DAB5352" w14:textId="77777777" w:rsidR="000A7B13" w:rsidRPr="003A423D" w:rsidRDefault="000A7B13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7D646343" w14:textId="7C3FC81D" w:rsidR="00EC3699" w:rsidRPr="00255616" w:rsidRDefault="00473CC5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  <w:r w:rsidRPr="00255616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3BA0B2E" wp14:editId="306B39ED">
            <wp:simplePos x="0" y="0"/>
            <wp:positionH relativeFrom="column">
              <wp:posOffset>-64135</wp:posOffset>
            </wp:positionH>
            <wp:positionV relativeFrom="paragraph">
              <wp:posOffset>246380</wp:posOffset>
            </wp:positionV>
            <wp:extent cx="1837055" cy="1042035"/>
            <wp:effectExtent l="0" t="0" r="0" b="0"/>
            <wp:wrapThrough wrapText="bothSides">
              <wp:wrapPolygon edited="0">
                <wp:start x="3882" y="1843"/>
                <wp:lineTo x="3882" y="2633"/>
                <wp:lineTo x="4778" y="6581"/>
                <wp:lineTo x="2987" y="8951"/>
                <wp:lineTo x="2091" y="10530"/>
                <wp:lineTo x="2091" y="11320"/>
                <wp:lineTo x="3733" y="15532"/>
                <wp:lineTo x="11498" y="17112"/>
                <wp:lineTo x="13439" y="17638"/>
                <wp:lineTo x="14186" y="17638"/>
                <wp:lineTo x="13887" y="15005"/>
                <wp:lineTo x="19114" y="12110"/>
                <wp:lineTo x="19562" y="11057"/>
                <wp:lineTo x="17770" y="10793"/>
                <wp:lineTo x="12245" y="6581"/>
                <wp:lineTo x="12543" y="3949"/>
                <wp:lineTo x="11199" y="3159"/>
                <wp:lineTo x="4480" y="1843"/>
                <wp:lineTo x="3882" y="1843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26B" w:rsidRPr="00255616">
        <w:rPr>
          <w:rFonts w:ascii="Times New Roman" w:hAnsi="Times New Roman"/>
          <w:sz w:val="24"/>
          <w:szCs w:val="24"/>
        </w:rPr>
        <w:t>Yours sincerely,</w:t>
      </w:r>
    </w:p>
    <w:p w14:paraId="727E9D57" w14:textId="554E24F0" w:rsidR="00EC3699" w:rsidRPr="00255616" w:rsidRDefault="00EC3699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1EBFA02" w14:textId="77777777" w:rsidR="005F1272" w:rsidRPr="00255616" w:rsidRDefault="005F1272" w:rsidP="00625567">
      <w:pPr>
        <w:pStyle w:val="NormalWeb"/>
        <w:spacing w:before="0" w:beforeAutospacing="0" w:after="120" w:afterAutospacing="0" w:line="276" w:lineRule="auto"/>
        <w:rPr>
          <w:rFonts w:ascii="Times New Roman" w:hAnsi="Times New Roman"/>
          <w:sz w:val="24"/>
          <w:szCs w:val="24"/>
        </w:rPr>
      </w:pPr>
    </w:p>
    <w:p w14:paraId="3FA460B9" w14:textId="77777777" w:rsidR="0080713C" w:rsidRPr="00255616" w:rsidRDefault="0080713C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63FBB292" w14:textId="77777777" w:rsidR="00F66E67" w:rsidRDefault="00F66E67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2CC56BE" w14:textId="77777777" w:rsidR="00F66E67" w:rsidRDefault="00F66E67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37B41AE" w14:textId="49FE7B48" w:rsidR="00C354F8" w:rsidRPr="00255616" w:rsidRDefault="00C060D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55616">
        <w:rPr>
          <w:rFonts w:ascii="Times New Roman" w:hAnsi="Times New Roman"/>
          <w:b/>
          <w:bCs/>
          <w:sz w:val="24"/>
          <w:szCs w:val="24"/>
        </w:rPr>
        <w:t xml:space="preserve">Dr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 xml:space="preserve">James </w:t>
      </w:r>
      <w:r w:rsidR="001F294E" w:rsidRPr="00255616">
        <w:rPr>
          <w:rFonts w:ascii="Times New Roman" w:hAnsi="Times New Roman"/>
          <w:b/>
          <w:bCs/>
          <w:sz w:val="24"/>
          <w:szCs w:val="24"/>
        </w:rPr>
        <w:t xml:space="preserve">PW </w:t>
      </w:r>
      <w:r w:rsidR="00C2026B" w:rsidRPr="00255616">
        <w:rPr>
          <w:rFonts w:ascii="Times New Roman" w:hAnsi="Times New Roman"/>
          <w:b/>
          <w:bCs/>
          <w:sz w:val="24"/>
          <w:szCs w:val="24"/>
        </w:rPr>
        <w:t>Robinson</w:t>
      </w:r>
    </w:p>
    <w:p w14:paraId="2E78A08C" w14:textId="58D2C295" w:rsidR="0083796F" w:rsidRPr="00255616" w:rsidRDefault="00D77B14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r>
        <w:rPr>
          <w:rFonts w:ascii="Times New Roman" w:hAnsi="Times New Roman"/>
          <w:color w:val="7F7F7F" w:themeColor="text1" w:themeTint="80"/>
          <w:sz w:val="21"/>
          <w:szCs w:val="21"/>
        </w:rPr>
        <w:t>Reader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>,</w:t>
      </w:r>
      <w:r>
        <w:rPr>
          <w:rFonts w:ascii="Times New Roman" w:hAnsi="Times New Roman"/>
          <w:color w:val="7F7F7F" w:themeColor="text1" w:themeTint="80"/>
          <w:sz w:val="21"/>
          <w:szCs w:val="21"/>
        </w:rPr>
        <w:t xml:space="preserve"> Royal Society University Research Fellow,</w:t>
      </w:r>
      <w:r w:rsidR="008921BB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 Lancaster </w:t>
      </w:r>
      <w:r>
        <w:rPr>
          <w:rFonts w:ascii="Times New Roman" w:hAnsi="Times New Roman"/>
          <w:color w:val="7F7F7F" w:themeColor="text1" w:themeTint="80"/>
          <w:sz w:val="21"/>
          <w:szCs w:val="21"/>
        </w:rPr>
        <w:t>University, UK</w:t>
      </w:r>
    </w:p>
    <w:p w14:paraId="3F8CF912" w14:textId="58D1DB13" w:rsidR="00C354F8" w:rsidRPr="00255616" w:rsidRDefault="00C354F8" w:rsidP="001177B8">
      <w:pPr>
        <w:pStyle w:val="NormalWeb"/>
        <w:spacing w:before="0" w:beforeAutospacing="0" w:after="0" w:afterAutospacing="0" w:line="276" w:lineRule="auto"/>
        <w:rPr>
          <w:rFonts w:ascii="Times New Roman" w:hAnsi="Times New Roman"/>
          <w:color w:val="7F7F7F" w:themeColor="text1" w:themeTint="80"/>
          <w:sz w:val="21"/>
          <w:szCs w:val="21"/>
        </w:rPr>
      </w:pPr>
      <w:hyperlink r:id="rId12" w:history="1">
        <w:r w:rsidRPr="00255616">
          <w:rPr>
            <w:rStyle w:val="Hyperlink"/>
            <w:rFonts w:ascii="Times New Roman" w:hAnsi="Times New Roman"/>
            <w:color w:val="7F7F7F" w:themeColor="text1" w:themeTint="80"/>
            <w:sz w:val="21"/>
            <w:szCs w:val="21"/>
          </w:rPr>
          <w:t>james.robinson@lancaster.ac.uk</w:t>
        </w:r>
      </w:hyperlink>
      <w:r w:rsidR="006571A1" w:rsidRPr="00255616">
        <w:rPr>
          <w:rFonts w:ascii="Times New Roman" w:hAnsi="Times New Roman"/>
          <w:color w:val="7F7F7F" w:themeColor="text1" w:themeTint="80"/>
          <w:sz w:val="21"/>
          <w:szCs w:val="21"/>
        </w:rPr>
        <w:t xml:space="preserve">; </w:t>
      </w:r>
      <w:r w:rsidRPr="00255616">
        <w:rPr>
          <w:rFonts w:ascii="Times New Roman" w:hAnsi="Times New Roman"/>
          <w:color w:val="7F7F7F" w:themeColor="text1" w:themeTint="80"/>
          <w:sz w:val="21"/>
          <w:szCs w:val="21"/>
        </w:rPr>
        <w:t>+44 7756 279 229</w:t>
      </w:r>
    </w:p>
    <w:sectPr w:rsidR="00C354F8" w:rsidRPr="00255616" w:rsidSect="00D64D8F">
      <w:head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1E9429" w14:textId="77777777" w:rsidR="0090155B" w:rsidRDefault="0090155B" w:rsidP="000A427A">
      <w:r>
        <w:separator/>
      </w:r>
    </w:p>
  </w:endnote>
  <w:endnote w:type="continuationSeparator" w:id="0">
    <w:p w14:paraId="0508F571" w14:textId="77777777" w:rsidR="0090155B" w:rsidRDefault="0090155B" w:rsidP="000A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E9E53" w14:textId="77777777" w:rsidR="0090155B" w:rsidRDefault="0090155B" w:rsidP="000A427A">
      <w:r>
        <w:separator/>
      </w:r>
    </w:p>
  </w:footnote>
  <w:footnote w:type="continuationSeparator" w:id="0">
    <w:p w14:paraId="1439EE69" w14:textId="77777777" w:rsidR="0090155B" w:rsidRDefault="0090155B" w:rsidP="000A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7B351" w14:textId="77777777" w:rsidR="000A427A" w:rsidRDefault="00C46C3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4BE02952" wp14:editId="5F1DC99F">
          <wp:simplePos x="0" y="0"/>
          <wp:positionH relativeFrom="column">
            <wp:posOffset>1693419</wp:posOffset>
          </wp:positionH>
          <wp:positionV relativeFrom="paragraph">
            <wp:posOffset>-329842</wp:posOffset>
          </wp:positionV>
          <wp:extent cx="4618800" cy="676800"/>
          <wp:effectExtent l="0" t="0" r="0" b="9525"/>
          <wp:wrapNone/>
          <wp:docPr id="1" name="Picture 1" descr="C:\Users\millern1\AppData\Local\Microsoft\Windows\Temporary Internet Files\Content.Word\LU - Logo - (Lancaster Environment Centre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millern1\AppData\Local\Microsoft\Windows\Temporary Internet Files\Content.Word\LU - Logo - (Lancaster Environment Centre)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188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C5334"/>
    <w:multiLevelType w:val="hybridMultilevel"/>
    <w:tmpl w:val="55087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314C"/>
    <w:multiLevelType w:val="hybridMultilevel"/>
    <w:tmpl w:val="529A30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101272">
    <w:abstractNumId w:val="0"/>
  </w:num>
  <w:num w:numId="2" w16cid:durableId="1275677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613"/>
    <w:rsid w:val="00004461"/>
    <w:rsid w:val="00004A7E"/>
    <w:rsid w:val="000148B7"/>
    <w:rsid w:val="00014C64"/>
    <w:rsid w:val="0001636A"/>
    <w:rsid w:val="00023918"/>
    <w:rsid w:val="00024B29"/>
    <w:rsid w:val="00027191"/>
    <w:rsid w:val="000328D8"/>
    <w:rsid w:val="00032930"/>
    <w:rsid w:val="00034246"/>
    <w:rsid w:val="000347E0"/>
    <w:rsid w:val="00035101"/>
    <w:rsid w:val="00036AD5"/>
    <w:rsid w:val="00040456"/>
    <w:rsid w:val="00040743"/>
    <w:rsid w:val="000410E4"/>
    <w:rsid w:val="00044AA8"/>
    <w:rsid w:val="0004650B"/>
    <w:rsid w:val="00051B7B"/>
    <w:rsid w:val="00052CF5"/>
    <w:rsid w:val="00053A78"/>
    <w:rsid w:val="000642D8"/>
    <w:rsid w:val="000650CB"/>
    <w:rsid w:val="00065910"/>
    <w:rsid w:val="00077A60"/>
    <w:rsid w:val="00077C00"/>
    <w:rsid w:val="00080BC3"/>
    <w:rsid w:val="00081329"/>
    <w:rsid w:val="00081A01"/>
    <w:rsid w:val="0008486B"/>
    <w:rsid w:val="00086022"/>
    <w:rsid w:val="00090D1B"/>
    <w:rsid w:val="0009358E"/>
    <w:rsid w:val="000A187C"/>
    <w:rsid w:val="000A2090"/>
    <w:rsid w:val="000A40FC"/>
    <w:rsid w:val="000A4133"/>
    <w:rsid w:val="000A427A"/>
    <w:rsid w:val="000A55BD"/>
    <w:rsid w:val="000A56F0"/>
    <w:rsid w:val="000A6F84"/>
    <w:rsid w:val="000A7A9D"/>
    <w:rsid w:val="000A7B13"/>
    <w:rsid w:val="000B0368"/>
    <w:rsid w:val="000B067B"/>
    <w:rsid w:val="000B2AAE"/>
    <w:rsid w:val="000B760A"/>
    <w:rsid w:val="000C010B"/>
    <w:rsid w:val="000C0153"/>
    <w:rsid w:val="000C0F20"/>
    <w:rsid w:val="000C14CB"/>
    <w:rsid w:val="000C4AE4"/>
    <w:rsid w:val="000C4F11"/>
    <w:rsid w:val="000C694D"/>
    <w:rsid w:val="000C750F"/>
    <w:rsid w:val="000C7645"/>
    <w:rsid w:val="000C7710"/>
    <w:rsid w:val="000C7D3E"/>
    <w:rsid w:val="000D0C4F"/>
    <w:rsid w:val="000D3338"/>
    <w:rsid w:val="000D459A"/>
    <w:rsid w:val="000D609D"/>
    <w:rsid w:val="000D7EBB"/>
    <w:rsid w:val="000E268F"/>
    <w:rsid w:val="000E3121"/>
    <w:rsid w:val="000E47D3"/>
    <w:rsid w:val="000E6227"/>
    <w:rsid w:val="000F1B71"/>
    <w:rsid w:val="000F6436"/>
    <w:rsid w:val="00101F9F"/>
    <w:rsid w:val="00103BC0"/>
    <w:rsid w:val="00107ED1"/>
    <w:rsid w:val="00110176"/>
    <w:rsid w:val="0011017B"/>
    <w:rsid w:val="00112632"/>
    <w:rsid w:val="00113BF9"/>
    <w:rsid w:val="0011407C"/>
    <w:rsid w:val="00116719"/>
    <w:rsid w:val="001177B8"/>
    <w:rsid w:val="0011787D"/>
    <w:rsid w:val="00122010"/>
    <w:rsid w:val="00124928"/>
    <w:rsid w:val="00125ECF"/>
    <w:rsid w:val="00127437"/>
    <w:rsid w:val="00127A46"/>
    <w:rsid w:val="00130124"/>
    <w:rsid w:val="00134888"/>
    <w:rsid w:val="00135A33"/>
    <w:rsid w:val="001405FA"/>
    <w:rsid w:val="00140723"/>
    <w:rsid w:val="00143CEB"/>
    <w:rsid w:val="00143D2B"/>
    <w:rsid w:val="00144982"/>
    <w:rsid w:val="001460D0"/>
    <w:rsid w:val="00151881"/>
    <w:rsid w:val="001533CF"/>
    <w:rsid w:val="00154452"/>
    <w:rsid w:val="001612BD"/>
    <w:rsid w:val="0016152B"/>
    <w:rsid w:val="00163E72"/>
    <w:rsid w:val="00167A11"/>
    <w:rsid w:val="00167F87"/>
    <w:rsid w:val="001704FF"/>
    <w:rsid w:val="001712F1"/>
    <w:rsid w:val="001720B1"/>
    <w:rsid w:val="001732C5"/>
    <w:rsid w:val="00173899"/>
    <w:rsid w:val="0017591C"/>
    <w:rsid w:val="00181FC6"/>
    <w:rsid w:val="00182412"/>
    <w:rsid w:val="0018300A"/>
    <w:rsid w:val="0018307B"/>
    <w:rsid w:val="001844D8"/>
    <w:rsid w:val="00187CB9"/>
    <w:rsid w:val="00187E1F"/>
    <w:rsid w:val="00193A10"/>
    <w:rsid w:val="00195024"/>
    <w:rsid w:val="001A02E8"/>
    <w:rsid w:val="001A37BB"/>
    <w:rsid w:val="001A4D75"/>
    <w:rsid w:val="001A76C5"/>
    <w:rsid w:val="001B1021"/>
    <w:rsid w:val="001B225E"/>
    <w:rsid w:val="001B38CD"/>
    <w:rsid w:val="001C013E"/>
    <w:rsid w:val="001C2D38"/>
    <w:rsid w:val="001C39FE"/>
    <w:rsid w:val="001C5353"/>
    <w:rsid w:val="001D146F"/>
    <w:rsid w:val="001D40AE"/>
    <w:rsid w:val="001D57B4"/>
    <w:rsid w:val="001D6853"/>
    <w:rsid w:val="001D7521"/>
    <w:rsid w:val="001D7E11"/>
    <w:rsid w:val="001E1C5C"/>
    <w:rsid w:val="001E1C6F"/>
    <w:rsid w:val="001E3BA4"/>
    <w:rsid w:val="001E47C4"/>
    <w:rsid w:val="001E7FAE"/>
    <w:rsid w:val="001F1713"/>
    <w:rsid w:val="001F294E"/>
    <w:rsid w:val="001F31FF"/>
    <w:rsid w:val="002034AA"/>
    <w:rsid w:val="00203D1B"/>
    <w:rsid w:val="00213327"/>
    <w:rsid w:val="00217188"/>
    <w:rsid w:val="002234B2"/>
    <w:rsid w:val="00224837"/>
    <w:rsid w:val="00226DE6"/>
    <w:rsid w:val="00230B79"/>
    <w:rsid w:val="00231B56"/>
    <w:rsid w:val="00231DE1"/>
    <w:rsid w:val="00233359"/>
    <w:rsid w:val="00240F7B"/>
    <w:rsid w:val="00241C28"/>
    <w:rsid w:val="00242882"/>
    <w:rsid w:val="002442C9"/>
    <w:rsid w:val="00245AAE"/>
    <w:rsid w:val="00245ACF"/>
    <w:rsid w:val="002518B6"/>
    <w:rsid w:val="002528F0"/>
    <w:rsid w:val="0025315C"/>
    <w:rsid w:val="00255616"/>
    <w:rsid w:val="00256898"/>
    <w:rsid w:val="002619F3"/>
    <w:rsid w:val="002648B7"/>
    <w:rsid w:val="002653C1"/>
    <w:rsid w:val="00265A95"/>
    <w:rsid w:val="00266AD6"/>
    <w:rsid w:val="00274932"/>
    <w:rsid w:val="00276716"/>
    <w:rsid w:val="0027713A"/>
    <w:rsid w:val="00280527"/>
    <w:rsid w:val="00281550"/>
    <w:rsid w:val="0028246A"/>
    <w:rsid w:val="00285962"/>
    <w:rsid w:val="00286F62"/>
    <w:rsid w:val="00287898"/>
    <w:rsid w:val="00290503"/>
    <w:rsid w:val="00295B33"/>
    <w:rsid w:val="00295EFB"/>
    <w:rsid w:val="0029631F"/>
    <w:rsid w:val="002A6FB9"/>
    <w:rsid w:val="002A71DB"/>
    <w:rsid w:val="002B0459"/>
    <w:rsid w:val="002B2677"/>
    <w:rsid w:val="002B2CB0"/>
    <w:rsid w:val="002B49A1"/>
    <w:rsid w:val="002B66B2"/>
    <w:rsid w:val="002C00FC"/>
    <w:rsid w:val="002C1997"/>
    <w:rsid w:val="002D1D49"/>
    <w:rsid w:val="002D4555"/>
    <w:rsid w:val="002D50D7"/>
    <w:rsid w:val="002D6561"/>
    <w:rsid w:val="002E11C6"/>
    <w:rsid w:val="002E2AFA"/>
    <w:rsid w:val="002E6D27"/>
    <w:rsid w:val="002E7E5D"/>
    <w:rsid w:val="002F1E87"/>
    <w:rsid w:val="00300D91"/>
    <w:rsid w:val="00302E8B"/>
    <w:rsid w:val="0030395C"/>
    <w:rsid w:val="00303960"/>
    <w:rsid w:val="00303FE9"/>
    <w:rsid w:val="0031211E"/>
    <w:rsid w:val="00312C42"/>
    <w:rsid w:val="00313174"/>
    <w:rsid w:val="00313CD6"/>
    <w:rsid w:val="00315A50"/>
    <w:rsid w:val="003178A4"/>
    <w:rsid w:val="0032639C"/>
    <w:rsid w:val="00326C35"/>
    <w:rsid w:val="00326D6E"/>
    <w:rsid w:val="00332AF3"/>
    <w:rsid w:val="003336B6"/>
    <w:rsid w:val="00334C4E"/>
    <w:rsid w:val="0033629B"/>
    <w:rsid w:val="0033761E"/>
    <w:rsid w:val="00340912"/>
    <w:rsid w:val="003410D3"/>
    <w:rsid w:val="0034220C"/>
    <w:rsid w:val="00342C46"/>
    <w:rsid w:val="003465E4"/>
    <w:rsid w:val="003510A9"/>
    <w:rsid w:val="0035265E"/>
    <w:rsid w:val="00355542"/>
    <w:rsid w:val="003560C0"/>
    <w:rsid w:val="00365581"/>
    <w:rsid w:val="00366485"/>
    <w:rsid w:val="00366C4E"/>
    <w:rsid w:val="003712FD"/>
    <w:rsid w:val="00372237"/>
    <w:rsid w:val="00375B63"/>
    <w:rsid w:val="00376442"/>
    <w:rsid w:val="00377BF0"/>
    <w:rsid w:val="00382A9D"/>
    <w:rsid w:val="00382AD9"/>
    <w:rsid w:val="00383AA5"/>
    <w:rsid w:val="00390F71"/>
    <w:rsid w:val="0039217B"/>
    <w:rsid w:val="003922F2"/>
    <w:rsid w:val="003956CB"/>
    <w:rsid w:val="00396BF5"/>
    <w:rsid w:val="00396E23"/>
    <w:rsid w:val="00396F8A"/>
    <w:rsid w:val="003A318E"/>
    <w:rsid w:val="003A4171"/>
    <w:rsid w:val="003A423D"/>
    <w:rsid w:val="003A6ECF"/>
    <w:rsid w:val="003B0D07"/>
    <w:rsid w:val="003B2B02"/>
    <w:rsid w:val="003B3D6D"/>
    <w:rsid w:val="003B7E8F"/>
    <w:rsid w:val="003C0834"/>
    <w:rsid w:val="003C2284"/>
    <w:rsid w:val="003C7C82"/>
    <w:rsid w:val="003D01D7"/>
    <w:rsid w:val="003D0F46"/>
    <w:rsid w:val="003D265E"/>
    <w:rsid w:val="003D34BE"/>
    <w:rsid w:val="003D532E"/>
    <w:rsid w:val="003E34BB"/>
    <w:rsid w:val="003E47E8"/>
    <w:rsid w:val="003E5A5A"/>
    <w:rsid w:val="003E68BD"/>
    <w:rsid w:val="003E6FF5"/>
    <w:rsid w:val="003F2854"/>
    <w:rsid w:val="00400009"/>
    <w:rsid w:val="00402214"/>
    <w:rsid w:val="00402788"/>
    <w:rsid w:val="0040406B"/>
    <w:rsid w:val="00406757"/>
    <w:rsid w:val="004153C2"/>
    <w:rsid w:val="00415DE7"/>
    <w:rsid w:val="004164B0"/>
    <w:rsid w:val="004167AA"/>
    <w:rsid w:val="00417E45"/>
    <w:rsid w:val="00425258"/>
    <w:rsid w:val="00432D8D"/>
    <w:rsid w:val="004348F0"/>
    <w:rsid w:val="00434BD5"/>
    <w:rsid w:val="0043683D"/>
    <w:rsid w:val="004443F9"/>
    <w:rsid w:val="00444D87"/>
    <w:rsid w:val="004451DA"/>
    <w:rsid w:val="00446819"/>
    <w:rsid w:val="00446A4C"/>
    <w:rsid w:val="00450358"/>
    <w:rsid w:val="00450931"/>
    <w:rsid w:val="004510A9"/>
    <w:rsid w:val="0046090E"/>
    <w:rsid w:val="00463D6E"/>
    <w:rsid w:val="00465414"/>
    <w:rsid w:val="00465F20"/>
    <w:rsid w:val="0047049D"/>
    <w:rsid w:val="00470CBB"/>
    <w:rsid w:val="00472C69"/>
    <w:rsid w:val="00473409"/>
    <w:rsid w:val="00473CC5"/>
    <w:rsid w:val="00475784"/>
    <w:rsid w:val="00483D40"/>
    <w:rsid w:val="00486CC2"/>
    <w:rsid w:val="004903DE"/>
    <w:rsid w:val="00493471"/>
    <w:rsid w:val="00496F5C"/>
    <w:rsid w:val="004A02F8"/>
    <w:rsid w:val="004A1452"/>
    <w:rsid w:val="004A16E9"/>
    <w:rsid w:val="004A19B4"/>
    <w:rsid w:val="004A1AE5"/>
    <w:rsid w:val="004A49F7"/>
    <w:rsid w:val="004A6B83"/>
    <w:rsid w:val="004A79D8"/>
    <w:rsid w:val="004B2C29"/>
    <w:rsid w:val="004C0708"/>
    <w:rsid w:val="004C3270"/>
    <w:rsid w:val="004C5855"/>
    <w:rsid w:val="004C5E42"/>
    <w:rsid w:val="004C64F4"/>
    <w:rsid w:val="004C7743"/>
    <w:rsid w:val="004D0499"/>
    <w:rsid w:val="004D0B22"/>
    <w:rsid w:val="004D56F2"/>
    <w:rsid w:val="004D7D10"/>
    <w:rsid w:val="004E044B"/>
    <w:rsid w:val="004E2495"/>
    <w:rsid w:val="004E302C"/>
    <w:rsid w:val="004E3BD0"/>
    <w:rsid w:val="004E4522"/>
    <w:rsid w:val="004F3BB7"/>
    <w:rsid w:val="004F57D4"/>
    <w:rsid w:val="004F739C"/>
    <w:rsid w:val="00500044"/>
    <w:rsid w:val="005032B4"/>
    <w:rsid w:val="005055C8"/>
    <w:rsid w:val="00512484"/>
    <w:rsid w:val="00513AF9"/>
    <w:rsid w:val="0052028D"/>
    <w:rsid w:val="0052089F"/>
    <w:rsid w:val="00520C17"/>
    <w:rsid w:val="00521964"/>
    <w:rsid w:val="00525EF5"/>
    <w:rsid w:val="00526AE7"/>
    <w:rsid w:val="00530F6D"/>
    <w:rsid w:val="0053399C"/>
    <w:rsid w:val="005408DE"/>
    <w:rsid w:val="00541BCE"/>
    <w:rsid w:val="005431FA"/>
    <w:rsid w:val="00544CE1"/>
    <w:rsid w:val="00544DE1"/>
    <w:rsid w:val="0054535A"/>
    <w:rsid w:val="00546D3D"/>
    <w:rsid w:val="00554263"/>
    <w:rsid w:val="00554CD7"/>
    <w:rsid w:val="00557A77"/>
    <w:rsid w:val="00557CC8"/>
    <w:rsid w:val="005610F3"/>
    <w:rsid w:val="005654C9"/>
    <w:rsid w:val="00565D28"/>
    <w:rsid w:val="00567051"/>
    <w:rsid w:val="0057756F"/>
    <w:rsid w:val="005778F2"/>
    <w:rsid w:val="00577F15"/>
    <w:rsid w:val="00581763"/>
    <w:rsid w:val="00587716"/>
    <w:rsid w:val="00591AB2"/>
    <w:rsid w:val="00592633"/>
    <w:rsid w:val="00595C83"/>
    <w:rsid w:val="00597999"/>
    <w:rsid w:val="005A0ABF"/>
    <w:rsid w:val="005A0B72"/>
    <w:rsid w:val="005A0F0A"/>
    <w:rsid w:val="005A5169"/>
    <w:rsid w:val="005A65E1"/>
    <w:rsid w:val="005B4104"/>
    <w:rsid w:val="005B4262"/>
    <w:rsid w:val="005B7ABB"/>
    <w:rsid w:val="005C0FA1"/>
    <w:rsid w:val="005C1EC7"/>
    <w:rsid w:val="005C52B2"/>
    <w:rsid w:val="005C6D2D"/>
    <w:rsid w:val="005D2945"/>
    <w:rsid w:val="005D45FA"/>
    <w:rsid w:val="005D55CC"/>
    <w:rsid w:val="005D5BBF"/>
    <w:rsid w:val="005E399A"/>
    <w:rsid w:val="005E6646"/>
    <w:rsid w:val="005F1272"/>
    <w:rsid w:val="005F1B5E"/>
    <w:rsid w:val="005F27E8"/>
    <w:rsid w:val="005F4D7A"/>
    <w:rsid w:val="005F4F7C"/>
    <w:rsid w:val="005F5EBA"/>
    <w:rsid w:val="005F7484"/>
    <w:rsid w:val="0060158C"/>
    <w:rsid w:val="0060188B"/>
    <w:rsid w:val="006028A5"/>
    <w:rsid w:val="00606761"/>
    <w:rsid w:val="00612455"/>
    <w:rsid w:val="006153BE"/>
    <w:rsid w:val="00621816"/>
    <w:rsid w:val="00625567"/>
    <w:rsid w:val="00625A75"/>
    <w:rsid w:val="00627653"/>
    <w:rsid w:val="00634935"/>
    <w:rsid w:val="0064194F"/>
    <w:rsid w:val="006454FF"/>
    <w:rsid w:val="00645F2D"/>
    <w:rsid w:val="006477EA"/>
    <w:rsid w:val="00650801"/>
    <w:rsid w:val="00652363"/>
    <w:rsid w:val="006529D9"/>
    <w:rsid w:val="00654A5B"/>
    <w:rsid w:val="00656E7A"/>
    <w:rsid w:val="006571A1"/>
    <w:rsid w:val="00657718"/>
    <w:rsid w:val="0066453B"/>
    <w:rsid w:val="0066781F"/>
    <w:rsid w:val="006823A4"/>
    <w:rsid w:val="006832B4"/>
    <w:rsid w:val="00684134"/>
    <w:rsid w:val="00684CAA"/>
    <w:rsid w:val="00686257"/>
    <w:rsid w:val="00687CB8"/>
    <w:rsid w:val="00690505"/>
    <w:rsid w:val="00691CB9"/>
    <w:rsid w:val="00694B3D"/>
    <w:rsid w:val="006B2A27"/>
    <w:rsid w:val="006B410B"/>
    <w:rsid w:val="006B4865"/>
    <w:rsid w:val="006C18E3"/>
    <w:rsid w:val="006C1DAE"/>
    <w:rsid w:val="006D227D"/>
    <w:rsid w:val="006D3EEC"/>
    <w:rsid w:val="006D4968"/>
    <w:rsid w:val="006D5C48"/>
    <w:rsid w:val="006D5D56"/>
    <w:rsid w:val="006E184A"/>
    <w:rsid w:val="006E2DE8"/>
    <w:rsid w:val="006E5298"/>
    <w:rsid w:val="006F06CF"/>
    <w:rsid w:val="006F1EE6"/>
    <w:rsid w:val="006F2496"/>
    <w:rsid w:val="006F4359"/>
    <w:rsid w:val="006F43C1"/>
    <w:rsid w:val="006F496B"/>
    <w:rsid w:val="006F4C49"/>
    <w:rsid w:val="006F6D91"/>
    <w:rsid w:val="007001D1"/>
    <w:rsid w:val="00700BE5"/>
    <w:rsid w:val="0070101F"/>
    <w:rsid w:val="0070152E"/>
    <w:rsid w:val="00702CCA"/>
    <w:rsid w:val="007032C1"/>
    <w:rsid w:val="00704542"/>
    <w:rsid w:val="007052D3"/>
    <w:rsid w:val="00706A55"/>
    <w:rsid w:val="00707C27"/>
    <w:rsid w:val="00707E86"/>
    <w:rsid w:val="00710216"/>
    <w:rsid w:val="0071087D"/>
    <w:rsid w:val="00712ED7"/>
    <w:rsid w:val="0071466F"/>
    <w:rsid w:val="007152C7"/>
    <w:rsid w:val="007164BE"/>
    <w:rsid w:val="00717284"/>
    <w:rsid w:val="00721A41"/>
    <w:rsid w:val="00723BA6"/>
    <w:rsid w:val="00723C7A"/>
    <w:rsid w:val="00723ED3"/>
    <w:rsid w:val="00725939"/>
    <w:rsid w:val="00725B03"/>
    <w:rsid w:val="007309C1"/>
    <w:rsid w:val="007367F5"/>
    <w:rsid w:val="00741AB8"/>
    <w:rsid w:val="00743345"/>
    <w:rsid w:val="0074357C"/>
    <w:rsid w:val="00743D9A"/>
    <w:rsid w:val="00745A30"/>
    <w:rsid w:val="00745DED"/>
    <w:rsid w:val="00746C61"/>
    <w:rsid w:val="007479F2"/>
    <w:rsid w:val="007528FA"/>
    <w:rsid w:val="00754120"/>
    <w:rsid w:val="007572A7"/>
    <w:rsid w:val="0076019C"/>
    <w:rsid w:val="0076281C"/>
    <w:rsid w:val="0076466E"/>
    <w:rsid w:val="0077677A"/>
    <w:rsid w:val="00776BD1"/>
    <w:rsid w:val="00780320"/>
    <w:rsid w:val="007810AE"/>
    <w:rsid w:val="00781457"/>
    <w:rsid w:val="007815D4"/>
    <w:rsid w:val="00781874"/>
    <w:rsid w:val="0078349D"/>
    <w:rsid w:val="007856C3"/>
    <w:rsid w:val="00786BBF"/>
    <w:rsid w:val="007870BF"/>
    <w:rsid w:val="00787A7F"/>
    <w:rsid w:val="00790D96"/>
    <w:rsid w:val="00792556"/>
    <w:rsid w:val="00793081"/>
    <w:rsid w:val="0079519F"/>
    <w:rsid w:val="00796267"/>
    <w:rsid w:val="00797E32"/>
    <w:rsid w:val="007A3403"/>
    <w:rsid w:val="007B0083"/>
    <w:rsid w:val="007B2808"/>
    <w:rsid w:val="007B2CEC"/>
    <w:rsid w:val="007B5373"/>
    <w:rsid w:val="007B5A16"/>
    <w:rsid w:val="007B6FFE"/>
    <w:rsid w:val="007C1421"/>
    <w:rsid w:val="007C2478"/>
    <w:rsid w:val="007C3581"/>
    <w:rsid w:val="007C7F40"/>
    <w:rsid w:val="007D11EF"/>
    <w:rsid w:val="007D27B2"/>
    <w:rsid w:val="007D2979"/>
    <w:rsid w:val="007D383E"/>
    <w:rsid w:val="007D3C20"/>
    <w:rsid w:val="007D40DD"/>
    <w:rsid w:val="007D64F4"/>
    <w:rsid w:val="007D7700"/>
    <w:rsid w:val="007D7F0A"/>
    <w:rsid w:val="007E04F3"/>
    <w:rsid w:val="007E4445"/>
    <w:rsid w:val="007E6E6A"/>
    <w:rsid w:val="007E76D8"/>
    <w:rsid w:val="007E7FBB"/>
    <w:rsid w:val="007F4A1D"/>
    <w:rsid w:val="007F6513"/>
    <w:rsid w:val="007F768E"/>
    <w:rsid w:val="00801CBB"/>
    <w:rsid w:val="00801F78"/>
    <w:rsid w:val="00802140"/>
    <w:rsid w:val="00802D67"/>
    <w:rsid w:val="00806900"/>
    <w:rsid w:val="00806A12"/>
    <w:rsid w:val="0080713C"/>
    <w:rsid w:val="00807339"/>
    <w:rsid w:val="00807A7F"/>
    <w:rsid w:val="008108A5"/>
    <w:rsid w:val="0081617C"/>
    <w:rsid w:val="00816843"/>
    <w:rsid w:val="00817ED7"/>
    <w:rsid w:val="008208E4"/>
    <w:rsid w:val="00821C3B"/>
    <w:rsid w:val="008224D1"/>
    <w:rsid w:val="00822613"/>
    <w:rsid w:val="00825EF8"/>
    <w:rsid w:val="008269DF"/>
    <w:rsid w:val="00830C06"/>
    <w:rsid w:val="00835B2A"/>
    <w:rsid w:val="00836150"/>
    <w:rsid w:val="0083796F"/>
    <w:rsid w:val="00837A40"/>
    <w:rsid w:val="0084094E"/>
    <w:rsid w:val="00840E1D"/>
    <w:rsid w:val="0084296B"/>
    <w:rsid w:val="00844833"/>
    <w:rsid w:val="00853CBD"/>
    <w:rsid w:val="00854F3C"/>
    <w:rsid w:val="00855E99"/>
    <w:rsid w:val="0085650B"/>
    <w:rsid w:val="008634D9"/>
    <w:rsid w:val="00870296"/>
    <w:rsid w:val="0087067F"/>
    <w:rsid w:val="00870BCB"/>
    <w:rsid w:val="0087361D"/>
    <w:rsid w:val="00876316"/>
    <w:rsid w:val="008826EF"/>
    <w:rsid w:val="00883900"/>
    <w:rsid w:val="00883A84"/>
    <w:rsid w:val="00883F9B"/>
    <w:rsid w:val="00886014"/>
    <w:rsid w:val="00886DA7"/>
    <w:rsid w:val="00891014"/>
    <w:rsid w:val="0089105A"/>
    <w:rsid w:val="008914F5"/>
    <w:rsid w:val="008921BB"/>
    <w:rsid w:val="00896778"/>
    <w:rsid w:val="008A4F56"/>
    <w:rsid w:val="008A6B87"/>
    <w:rsid w:val="008A71B2"/>
    <w:rsid w:val="008B0A63"/>
    <w:rsid w:val="008B1788"/>
    <w:rsid w:val="008B29D3"/>
    <w:rsid w:val="008B61D0"/>
    <w:rsid w:val="008B6732"/>
    <w:rsid w:val="008C177B"/>
    <w:rsid w:val="008C29E7"/>
    <w:rsid w:val="008C2DD4"/>
    <w:rsid w:val="008C4EAD"/>
    <w:rsid w:val="008C61D7"/>
    <w:rsid w:val="008C7B75"/>
    <w:rsid w:val="008D13B4"/>
    <w:rsid w:val="008D1BE0"/>
    <w:rsid w:val="008D720C"/>
    <w:rsid w:val="008E17BE"/>
    <w:rsid w:val="008E3211"/>
    <w:rsid w:val="008E3C60"/>
    <w:rsid w:val="008E5302"/>
    <w:rsid w:val="008E7462"/>
    <w:rsid w:val="008F2A23"/>
    <w:rsid w:val="008F42FF"/>
    <w:rsid w:val="008F5C6F"/>
    <w:rsid w:val="0090155B"/>
    <w:rsid w:val="00901914"/>
    <w:rsid w:val="0090347F"/>
    <w:rsid w:val="00903719"/>
    <w:rsid w:val="009038CA"/>
    <w:rsid w:val="00904847"/>
    <w:rsid w:val="00905EBD"/>
    <w:rsid w:val="00920F36"/>
    <w:rsid w:val="009217D6"/>
    <w:rsid w:val="0092306E"/>
    <w:rsid w:val="00923B97"/>
    <w:rsid w:val="009261EA"/>
    <w:rsid w:val="009301C1"/>
    <w:rsid w:val="00932184"/>
    <w:rsid w:val="00933089"/>
    <w:rsid w:val="00933090"/>
    <w:rsid w:val="009355B8"/>
    <w:rsid w:val="00935EB0"/>
    <w:rsid w:val="009369BC"/>
    <w:rsid w:val="009374BC"/>
    <w:rsid w:val="00940AF7"/>
    <w:rsid w:val="00941F2B"/>
    <w:rsid w:val="00943656"/>
    <w:rsid w:val="00945DD9"/>
    <w:rsid w:val="009468D0"/>
    <w:rsid w:val="00953EC6"/>
    <w:rsid w:val="009557E3"/>
    <w:rsid w:val="00956E81"/>
    <w:rsid w:val="00961F4F"/>
    <w:rsid w:val="009623DB"/>
    <w:rsid w:val="009626C9"/>
    <w:rsid w:val="009628F5"/>
    <w:rsid w:val="00963634"/>
    <w:rsid w:val="009637F8"/>
    <w:rsid w:val="00963B87"/>
    <w:rsid w:val="00966F6B"/>
    <w:rsid w:val="0097023B"/>
    <w:rsid w:val="00970A12"/>
    <w:rsid w:val="00970B91"/>
    <w:rsid w:val="009735E3"/>
    <w:rsid w:val="0097688D"/>
    <w:rsid w:val="0098011D"/>
    <w:rsid w:val="00980774"/>
    <w:rsid w:val="00980DB7"/>
    <w:rsid w:val="00981FDA"/>
    <w:rsid w:val="00982DEF"/>
    <w:rsid w:val="00986BDA"/>
    <w:rsid w:val="0098703F"/>
    <w:rsid w:val="00987B93"/>
    <w:rsid w:val="00987D9F"/>
    <w:rsid w:val="00993921"/>
    <w:rsid w:val="00994758"/>
    <w:rsid w:val="00995E1B"/>
    <w:rsid w:val="00997A4D"/>
    <w:rsid w:val="009A204A"/>
    <w:rsid w:val="009A2901"/>
    <w:rsid w:val="009A3065"/>
    <w:rsid w:val="009A472E"/>
    <w:rsid w:val="009A64F5"/>
    <w:rsid w:val="009B1420"/>
    <w:rsid w:val="009B2C04"/>
    <w:rsid w:val="009B5253"/>
    <w:rsid w:val="009B59AF"/>
    <w:rsid w:val="009B647B"/>
    <w:rsid w:val="009B75E7"/>
    <w:rsid w:val="009C1A10"/>
    <w:rsid w:val="009C1B51"/>
    <w:rsid w:val="009D0959"/>
    <w:rsid w:val="009D2DD6"/>
    <w:rsid w:val="009D4A1A"/>
    <w:rsid w:val="009D5975"/>
    <w:rsid w:val="009D6D64"/>
    <w:rsid w:val="009D74E1"/>
    <w:rsid w:val="009E23F4"/>
    <w:rsid w:val="009E2CC6"/>
    <w:rsid w:val="009E49DE"/>
    <w:rsid w:val="009E5EA5"/>
    <w:rsid w:val="009E78C4"/>
    <w:rsid w:val="009F5665"/>
    <w:rsid w:val="009F748E"/>
    <w:rsid w:val="00A004E1"/>
    <w:rsid w:val="00A02CE9"/>
    <w:rsid w:val="00A03B7D"/>
    <w:rsid w:val="00A0558A"/>
    <w:rsid w:val="00A10109"/>
    <w:rsid w:val="00A12F36"/>
    <w:rsid w:val="00A143F2"/>
    <w:rsid w:val="00A15DF2"/>
    <w:rsid w:val="00A16F6D"/>
    <w:rsid w:val="00A24F49"/>
    <w:rsid w:val="00A26685"/>
    <w:rsid w:val="00A27F54"/>
    <w:rsid w:val="00A33334"/>
    <w:rsid w:val="00A4003C"/>
    <w:rsid w:val="00A43648"/>
    <w:rsid w:val="00A46364"/>
    <w:rsid w:val="00A51717"/>
    <w:rsid w:val="00A534E7"/>
    <w:rsid w:val="00A57798"/>
    <w:rsid w:val="00A6040D"/>
    <w:rsid w:val="00A620E9"/>
    <w:rsid w:val="00A66B9C"/>
    <w:rsid w:val="00A67B99"/>
    <w:rsid w:val="00A67D82"/>
    <w:rsid w:val="00A70F30"/>
    <w:rsid w:val="00A738F7"/>
    <w:rsid w:val="00A74C09"/>
    <w:rsid w:val="00A75779"/>
    <w:rsid w:val="00A7795C"/>
    <w:rsid w:val="00A81233"/>
    <w:rsid w:val="00A85429"/>
    <w:rsid w:val="00A85C15"/>
    <w:rsid w:val="00A91786"/>
    <w:rsid w:val="00A91ACB"/>
    <w:rsid w:val="00A97AA2"/>
    <w:rsid w:val="00AA0F80"/>
    <w:rsid w:val="00AA1B6E"/>
    <w:rsid w:val="00AA450E"/>
    <w:rsid w:val="00AA4554"/>
    <w:rsid w:val="00AA5756"/>
    <w:rsid w:val="00AA5B86"/>
    <w:rsid w:val="00AA6595"/>
    <w:rsid w:val="00AA6DA7"/>
    <w:rsid w:val="00AA7449"/>
    <w:rsid w:val="00AA7E8F"/>
    <w:rsid w:val="00AB0497"/>
    <w:rsid w:val="00AB1509"/>
    <w:rsid w:val="00AB4087"/>
    <w:rsid w:val="00AB501D"/>
    <w:rsid w:val="00AB5E30"/>
    <w:rsid w:val="00AB6049"/>
    <w:rsid w:val="00AB69BA"/>
    <w:rsid w:val="00AC0E31"/>
    <w:rsid w:val="00AC1171"/>
    <w:rsid w:val="00AC1D0D"/>
    <w:rsid w:val="00AC3749"/>
    <w:rsid w:val="00AC4154"/>
    <w:rsid w:val="00AC6994"/>
    <w:rsid w:val="00AD33D3"/>
    <w:rsid w:val="00AD43C3"/>
    <w:rsid w:val="00AD72CE"/>
    <w:rsid w:val="00AD7851"/>
    <w:rsid w:val="00AE1054"/>
    <w:rsid w:val="00AE2075"/>
    <w:rsid w:val="00AE217B"/>
    <w:rsid w:val="00AE34C4"/>
    <w:rsid w:val="00AF1F17"/>
    <w:rsid w:val="00AF5FB9"/>
    <w:rsid w:val="00B043AA"/>
    <w:rsid w:val="00B051EB"/>
    <w:rsid w:val="00B07163"/>
    <w:rsid w:val="00B101A1"/>
    <w:rsid w:val="00B12A01"/>
    <w:rsid w:val="00B14B8D"/>
    <w:rsid w:val="00B15ACD"/>
    <w:rsid w:val="00B16B6C"/>
    <w:rsid w:val="00B16EC1"/>
    <w:rsid w:val="00B21B39"/>
    <w:rsid w:val="00B221FC"/>
    <w:rsid w:val="00B2286D"/>
    <w:rsid w:val="00B3319E"/>
    <w:rsid w:val="00B41058"/>
    <w:rsid w:val="00B41D0B"/>
    <w:rsid w:val="00B4398E"/>
    <w:rsid w:val="00B47057"/>
    <w:rsid w:val="00B47A53"/>
    <w:rsid w:val="00B47C32"/>
    <w:rsid w:val="00B47E89"/>
    <w:rsid w:val="00B510DE"/>
    <w:rsid w:val="00B57012"/>
    <w:rsid w:val="00B619A9"/>
    <w:rsid w:val="00B64081"/>
    <w:rsid w:val="00B65907"/>
    <w:rsid w:val="00B66291"/>
    <w:rsid w:val="00B70C5C"/>
    <w:rsid w:val="00B70F1E"/>
    <w:rsid w:val="00B71CBC"/>
    <w:rsid w:val="00B74838"/>
    <w:rsid w:val="00B75E64"/>
    <w:rsid w:val="00B77CC6"/>
    <w:rsid w:val="00B82150"/>
    <w:rsid w:val="00B82181"/>
    <w:rsid w:val="00B8387D"/>
    <w:rsid w:val="00B85054"/>
    <w:rsid w:val="00B87F80"/>
    <w:rsid w:val="00B900F4"/>
    <w:rsid w:val="00B92A97"/>
    <w:rsid w:val="00B96BC8"/>
    <w:rsid w:val="00B96F21"/>
    <w:rsid w:val="00BA5B01"/>
    <w:rsid w:val="00BA5B65"/>
    <w:rsid w:val="00BA655E"/>
    <w:rsid w:val="00BB3921"/>
    <w:rsid w:val="00BC29B0"/>
    <w:rsid w:val="00BC2AC8"/>
    <w:rsid w:val="00BD21CB"/>
    <w:rsid w:val="00BD3756"/>
    <w:rsid w:val="00BD6F0E"/>
    <w:rsid w:val="00BD7074"/>
    <w:rsid w:val="00BD7A3A"/>
    <w:rsid w:val="00BF1AD9"/>
    <w:rsid w:val="00BF27BE"/>
    <w:rsid w:val="00BF3B90"/>
    <w:rsid w:val="00BF6439"/>
    <w:rsid w:val="00BF724D"/>
    <w:rsid w:val="00BF7DC0"/>
    <w:rsid w:val="00C00A02"/>
    <w:rsid w:val="00C00A58"/>
    <w:rsid w:val="00C044B6"/>
    <w:rsid w:val="00C060D4"/>
    <w:rsid w:val="00C068D8"/>
    <w:rsid w:val="00C0778E"/>
    <w:rsid w:val="00C1034F"/>
    <w:rsid w:val="00C14D41"/>
    <w:rsid w:val="00C14F56"/>
    <w:rsid w:val="00C2026B"/>
    <w:rsid w:val="00C22A74"/>
    <w:rsid w:val="00C25EFF"/>
    <w:rsid w:val="00C26B51"/>
    <w:rsid w:val="00C30395"/>
    <w:rsid w:val="00C30C76"/>
    <w:rsid w:val="00C30C7B"/>
    <w:rsid w:val="00C31045"/>
    <w:rsid w:val="00C31D82"/>
    <w:rsid w:val="00C32205"/>
    <w:rsid w:val="00C32AF0"/>
    <w:rsid w:val="00C354F8"/>
    <w:rsid w:val="00C43BF1"/>
    <w:rsid w:val="00C453D2"/>
    <w:rsid w:val="00C46C32"/>
    <w:rsid w:val="00C46FCE"/>
    <w:rsid w:val="00C47F1B"/>
    <w:rsid w:val="00C51014"/>
    <w:rsid w:val="00C531C1"/>
    <w:rsid w:val="00C54BB3"/>
    <w:rsid w:val="00C56600"/>
    <w:rsid w:val="00C56FC7"/>
    <w:rsid w:val="00C60835"/>
    <w:rsid w:val="00C61D4C"/>
    <w:rsid w:val="00C638C1"/>
    <w:rsid w:val="00C64529"/>
    <w:rsid w:val="00C649C4"/>
    <w:rsid w:val="00C67D30"/>
    <w:rsid w:val="00C73898"/>
    <w:rsid w:val="00C73C59"/>
    <w:rsid w:val="00C74C7F"/>
    <w:rsid w:val="00C757B3"/>
    <w:rsid w:val="00C772BA"/>
    <w:rsid w:val="00C84C60"/>
    <w:rsid w:val="00C925EB"/>
    <w:rsid w:val="00CA0CDC"/>
    <w:rsid w:val="00CA4FFA"/>
    <w:rsid w:val="00CA5775"/>
    <w:rsid w:val="00CA5A35"/>
    <w:rsid w:val="00CA7A82"/>
    <w:rsid w:val="00CB0186"/>
    <w:rsid w:val="00CB301A"/>
    <w:rsid w:val="00CB3F1D"/>
    <w:rsid w:val="00CB4F7D"/>
    <w:rsid w:val="00CB5937"/>
    <w:rsid w:val="00CB66F2"/>
    <w:rsid w:val="00CB7755"/>
    <w:rsid w:val="00CC055A"/>
    <w:rsid w:val="00CC2E31"/>
    <w:rsid w:val="00CC319C"/>
    <w:rsid w:val="00CC44A6"/>
    <w:rsid w:val="00CC5D73"/>
    <w:rsid w:val="00CC64DE"/>
    <w:rsid w:val="00CD27C6"/>
    <w:rsid w:val="00CD3D7E"/>
    <w:rsid w:val="00CE0657"/>
    <w:rsid w:val="00CE06FA"/>
    <w:rsid w:val="00CE19BA"/>
    <w:rsid w:val="00CE3AF0"/>
    <w:rsid w:val="00CE40E2"/>
    <w:rsid w:val="00CE672E"/>
    <w:rsid w:val="00CF033A"/>
    <w:rsid w:val="00CF182E"/>
    <w:rsid w:val="00CF290A"/>
    <w:rsid w:val="00CF29B5"/>
    <w:rsid w:val="00CF7A4A"/>
    <w:rsid w:val="00D0170E"/>
    <w:rsid w:val="00D04ACB"/>
    <w:rsid w:val="00D06982"/>
    <w:rsid w:val="00D0776F"/>
    <w:rsid w:val="00D10107"/>
    <w:rsid w:val="00D14898"/>
    <w:rsid w:val="00D14AED"/>
    <w:rsid w:val="00D170A6"/>
    <w:rsid w:val="00D173FA"/>
    <w:rsid w:val="00D2553B"/>
    <w:rsid w:val="00D2637A"/>
    <w:rsid w:val="00D347DA"/>
    <w:rsid w:val="00D348DB"/>
    <w:rsid w:val="00D368AC"/>
    <w:rsid w:val="00D37553"/>
    <w:rsid w:val="00D4128B"/>
    <w:rsid w:val="00D4326B"/>
    <w:rsid w:val="00D508D2"/>
    <w:rsid w:val="00D5232D"/>
    <w:rsid w:val="00D53F4E"/>
    <w:rsid w:val="00D54A39"/>
    <w:rsid w:val="00D55040"/>
    <w:rsid w:val="00D57AD5"/>
    <w:rsid w:val="00D60A72"/>
    <w:rsid w:val="00D60E40"/>
    <w:rsid w:val="00D610D0"/>
    <w:rsid w:val="00D647FD"/>
    <w:rsid w:val="00D64D8F"/>
    <w:rsid w:val="00D70B43"/>
    <w:rsid w:val="00D728F7"/>
    <w:rsid w:val="00D74392"/>
    <w:rsid w:val="00D76CED"/>
    <w:rsid w:val="00D77B14"/>
    <w:rsid w:val="00D866B2"/>
    <w:rsid w:val="00D86CB2"/>
    <w:rsid w:val="00D92E30"/>
    <w:rsid w:val="00D93B63"/>
    <w:rsid w:val="00D93B6D"/>
    <w:rsid w:val="00D94528"/>
    <w:rsid w:val="00D9642F"/>
    <w:rsid w:val="00D97365"/>
    <w:rsid w:val="00DA1961"/>
    <w:rsid w:val="00DA56E9"/>
    <w:rsid w:val="00DB0367"/>
    <w:rsid w:val="00DB0B47"/>
    <w:rsid w:val="00DB1188"/>
    <w:rsid w:val="00DB2B40"/>
    <w:rsid w:val="00DB3263"/>
    <w:rsid w:val="00DB3490"/>
    <w:rsid w:val="00DB5DF2"/>
    <w:rsid w:val="00DB61C8"/>
    <w:rsid w:val="00DB6A0B"/>
    <w:rsid w:val="00DC2E88"/>
    <w:rsid w:val="00DC4616"/>
    <w:rsid w:val="00DC4E8A"/>
    <w:rsid w:val="00DC5B3B"/>
    <w:rsid w:val="00DC7436"/>
    <w:rsid w:val="00DD128B"/>
    <w:rsid w:val="00DD22E7"/>
    <w:rsid w:val="00DD6425"/>
    <w:rsid w:val="00DD69B9"/>
    <w:rsid w:val="00DE280B"/>
    <w:rsid w:val="00DE74CC"/>
    <w:rsid w:val="00DF1033"/>
    <w:rsid w:val="00DF2734"/>
    <w:rsid w:val="00DF3200"/>
    <w:rsid w:val="00DF3D11"/>
    <w:rsid w:val="00DF523F"/>
    <w:rsid w:val="00DF63F7"/>
    <w:rsid w:val="00DF71CB"/>
    <w:rsid w:val="00E00837"/>
    <w:rsid w:val="00E0168B"/>
    <w:rsid w:val="00E01D66"/>
    <w:rsid w:val="00E05355"/>
    <w:rsid w:val="00E0766C"/>
    <w:rsid w:val="00E1295F"/>
    <w:rsid w:val="00E14837"/>
    <w:rsid w:val="00E158C9"/>
    <w:rsid w:val="00E20D33"/>
    <w:rsid w:val="00E21E01"/>
    <w:rsid w:val="00E21EF6"/>
    <w:rsid w:val="00E230D9"/>
    <w:rsid w:val="00E244DE"/>
    <w:rsid w:val="00E24A88"/>
    <w:rsid w:val="00E25594"/>
    <w:rsid w:val="00E2739F"/>
    <w:rsid w:val="00E273E1"/>
    <w:rsid w:val="00E322E1"/>
    <w:rsid w:val="00E36473"/>
    <w:rsid w:val="00E3715C"/>
    <w:rsid w:val="00E37DDF"/>
    <w:rsid w:val="00E42CCA"/>
    <w:rsid w:val="00E43039"/>
    <w:rsid w:val="00E4757F"/>
    <w:rsid w:val="00E55028"/>
    <w:rsid w:val="00E56B11"/>
    <w:rsid w:val="00E56D31"/>
    <w:rsid w:val="00E5741D"/>
    <w:rsid w:val="00E628A9"/>
    <w:rsid w:val="00E63873"/>
    <w:rsid w:val="00E64009"/>
    <w:rsid w:val="00E64D4B"/>
    <w:rsid w:val="00E65126"/>
    <w:rsid w:val="00E70759"/>
    <w:rsid w:val="00E70CB0"/>
    <w:rsid w:val="00E71647"/>
    <w:rsid w:val="00E72B1C"/>
    <w:rsid w:val="00E76BA8"/>
    <w:rsid w:val="00E80A06"/>
    <w:rsid w:val="00E833D2"/>
    <w:rsid w:val="00E8445B"/>
    <w:rsid w:val="00E869A3"/>
    <w:rsid w:val="00E9021C"/>
    <w:rsid w:val="00E91D70"/>
    <w:rsid w:val="00E93873"/>
    <w:rsid w:val="00E94315"/>
    <w:rsid w:val="00E96F4E"/>
    <w:rsid w:val="00EA0267"/>
    <w:rsid w:val="00EA1439"/>
    <w:rsid w:val="00EA25DB"/>
    <w:rsid w:val="00EA26A1"/>
    <w:rsid w:val="00EA2E6F"/>
    <w:rsid w:val="00EA51BD"/>
    <w:rsid w:val="00EA6E4B"/>
    <w:rsid w:val="00EB1424"/>
    <w:rsid w:val="00EC0087"/>
    <w:rsid w:val="00EC3699"/>
    <w:rsid w:val="00EC3EC3"/>
    <w:rsid w:val="00EC617D"/>
    <w:rsid w:val="00ED247D"/>
    <w:rsid w:val="00ED48C0"/>
    <w:rsid w:val="00ED5486"/>
    <w:rsid w:val="00ED59CC"/>
    <w:rsid w:val="00ED6324"/>
    <w:rsid w:val="00ED645B"/>
    <w:rsid w:val="00EE0E4A"/>
    <w:rsid w:val="00EE1BDC"/>
    <w:rsid w:val="00EE2236"/>
    <w:rsid w:val="00EE686B"/>
    <w:rsid w:val="00EF0992"/>
    <w:rsid w:val="00EF09E7"/>
    <w:rsid w:val="00EF1483"/>
    <w:rsid w:val="00EF2F93"/>
    <w:rsid w:val="00EF6430"/>
    <w:rsid w:val="00EF6610"/>
    <w:rsid w:val="00EF72CB"/>
    <w:rsid w:val="00F0110C"/>
    <w:rsid w:val="00F026D8"/>
    <w:rsid w:val="00F051D9"/>
    <w:rsid w:val="00F10CEA"/>
    <w:rsid w:val="00F14568"/>
    <w:rsid w:val="00F14C47"/>
    <w:rsid w:val="00F14D9B"/>
    <w:rsid w:val="00F1700F"/>
    <w:rsid w:val="00F22EAB"/>
    <w:rsid w:val="00F231C4"/>
    <w:rsid w:val="00F25916"/>
    <w:rsid w:val="00F26F45"/>
    <w:rsid w:val="00F336AC"/>
    <w:rsid w:val="00F36A4C"/>
    <w:rsid w:val="00F36F50"/>
    <w:rsid w:val="00F43064"/>
    <w:rsid w:val="00F430C6"/>
    <w:rsid w:val="00F44AE4"/>
    <w:rsid w:val="00F50036"/>
    <w:rsid w:val="00F55ED7"/>
    <w:rsid w:val="00F572B1"/>
    <w:rsid w:val="00F6149C"/>
    <w:rsid w:val="00F619FB"/>
    <w:rsid w:val="00F66E67"/>
    <w:rsid w:val="00F67CEF"/>
    <w:rsid w:val="00F70163"/>
    <w:rsid w:val="00F7157F"/>
    <w:rsid w:val="00F71E81"/>
    <w:rsid w:val="00F73276"/>
    <w:rsid w:val="00F7446A"/>
    <w:rsid w:val="00F7743F"/>
    <w:rsid w:val="00F83F6F"/>
    <w:rsid w:val="00F848CE"/>
    <w:rsid w:val="00F877AD"/>
    <w:rsid w:val="00F96726"/>
    <w:rsid w:val="00F9768B"/>
    <w:rsid w:val="00FA0F3A"/>
    <w:rsid w:val="00FA1A70"/>
    <w:rsid w:val="00FA242B"/>
    <w:rsid w:val="00FA2947"/>
    <w:rsid w:val="00FA5673"/>
    <w:rsid w:val="00FA7927"/>
    <w:rsid w:val="00FB4FB8"/>
    <w:rsid w:val="00FC0429"/>
    <w:rsid w:val="00FC1853"/>
    <w:rsid w:val="00FC4027"/>
    <w:rsid w:val="00FC4179"/>
    <w:rsid w:val="00FC4292"/>
    <w:rsid w:val="00FC576B"/>
    <w:rsid w:val="00FD1966"/>
    <w:rsid w:val="00FD420A"/>
    <w:rsid w:val="00FD6A98"/>
    <w:rsid w:val="00FD6B89"/>
    <w:rsid w:val="00FE047A"/>
    <w:rsid w:val="00FE092A"/>
    <w:rsid w:val="00FE2FDE"/>
    <w:rsid w:val="00FE697D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50CEA1"/>
  <w14:defaultImageDpi w14:val="300"/>
  <w15:docId w15:val="{47B84714-8199-4414-B391-29BF6A7E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7A"/>
  </w:style>
  <w:style w:type="paragraph" w:styleId="Footer">
    <w:name w:val="footer"/>
    <w:basedOn w:val="Normal"/>
    <w:link w:val="FooterChar"/>
    <w:uiPriority w:val="99"/>
    <w:unhideWhenUsed/>
    <w:rsid w:val="000A427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7A"/>
  </w:style>
  <w:style w:type="paragraph" w:styleId="BalloonText">
    <w:name w:val="Balloon Text"/>
    <w:basedOn w:val="Normal"/>
    <w:link w:val="BalloonTextChar"/>
    <w:uiPriority w:val="99"/>
    <w:semiHidden/>
    <w:unhideWhenUsed/>
    <w:rsid w:val="000A42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7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nhideWhenUsed/>
    <w:rsid w:val="008226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2026B"/>
    <w:pPr>
      <w:spacing w:before="100" w:beforeAutospacing="1" w:after="100" w:afterAutospacing="1"/>
    </w:pPr>
    <w:rPr>
      <w:rFonts w:ascii="Times" w:eastAsia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10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0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0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0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010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354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6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james.robinson@lancaster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ahamn\DATA\Admin\Lancaster%20admin\LEC%20-%20Letterhead%20Template%20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AF43E10426547BD5960E0EB976F63" ma:contentTypeVersion="1" ma:contentTypeDescription="Create a new document." ma:contentTypeScope="" ma:versionID="6dccc98435a97d118b6aae7c4ac942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a1222beb234debe96d12a98d24ff8a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58566F-F921-6C47-96F2-2B7F561C59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66238-D9EE-4D7B-AB8D-D5E9CE8D0E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F14181-B6A5-4392-B59D-E7E5511512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C6669-42D0-4E96-8153-E60552327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C:\Users\grahamn\DATA\Admin\Lancaster admin\LEC - Letterhead Template WORD.dotx</Template>
  <TotalTime>113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Roundhouse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Graham, Nick</dc:creator>
  <cp:lastModifiedBy>Robinson, James (robins64)</cp:lastModifiedBy>
  <cp:revision>72</cp:revision>
  <cp:lastPrinted>2020-06-04T09:13:00Z</cp:lastPrinted>
  <dcterms:created xsi:type="dcterms:W3CDTF">2020-06-04T09:13:00Z</dcterms:created>
  <dcterms:modified xsi:type="dcterms:W3CDTF">2025-08-08T13:52:00Z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0x010100824AF43E10426547BD5960E0EB976F63</vt:lpwstr>
  </property>
</Properties>
</file>
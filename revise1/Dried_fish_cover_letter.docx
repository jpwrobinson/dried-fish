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18DB" w14:textId="77777777" w:rsidR="00C2026B" w:rsidRPr="00255616" w:rsidRDefault="00C2026B" w:rsidP="00B8387D">
      <w:pPr>
        <w:rPr>
          <w:rFonts w:ascii="Times New Roman" w:hAnsi="Times New Roman" w:cs="Times New Roman"/>
          <w:highlight w:val="yellow"/>
        </w:rPr>
      </w:pPr>
    </w:p>
    <w:p w14:paraId="778250DB" w14:textId="47B8B3AF" w:rsidR="00116719" w:rsidRPr="00255616" w:rsidRDefault="00D77B14" w:rsidP="005F1272">
      <w:pPr>
        <w:jc w:val="right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>2</w:t>
      </w:r>
      <w:r w:rsidR="004A16E9">
        <w:rPr>
          <w:rFonts w:ascii="Times New Roman" w:hAnsi="Times New Roman" w:cs="Times New Roman"/>
          <w:i/>
          <w:iCs/>
          <w:lang w:val="en-GB"/>
        </w:rPr>
        <w:t>8</w:t>
      </w:r>
      <w:r w:rsidR="004A16E9">
        <w:rPr>
          <w:rFonts w:ascii="Times New Roman" w:hAnsi="Times New Roman" w:cs="Times New Roman"/>
          <w:i/>
          <w:iCs/>
          <w:vertAlign w:val="superscript"/>
          <w:lang w:val="en-GB"/>
        </w:rPr>
        <w:t>th</w:t>
      </w:r>
      <w:r w:rsidR="00230B79" w:rsidRPr="00255616">
        <w:rPr>
          <w:rFonts w:ascii="Times New Roman" w:hAnsi="Times New Roman" w:cs="Times New Roman"/>
          <w:i/>
          <w:iCs/>
          <w:lang w:val="en-GB"/>
        </w:rPr>
        <w:t xml:space="preserve"> </w:t>
      </w:r>
      <w:r w:rsidR="004A16E9">
        <w:rPr>
          <w:rFonts w:ascii="Times New Roman" w:hAnsi="Times New Roman" w:cs="Times New Roman"/>
          <w:i/>
          <w:iCs/>
          <w:lang w:val="en-GB"/>
        </w:rPr>
        <w:t xml:space="preserve">May </w:t>
      </w:r>
      <w:r w:rsidR="00BF6439" w:rsidRPr="00255616">
        <w:rPr>
          <w:rFonts w:ascii="Times New Roman" w:hAnsi="Times New Roman" w:cs="Times New Roman"/>
          <w:i/>
          <w:iCs/>
          <w:lang w:val="en-GB"/>
        </w:rPr>
        <w:t>20</w:t>
      </w:r>
      <w:r w:rsidR="007032C1" w:rsidRPr="00255616">
        <w:rPr>
          <w:rFonts w:ascii="Times New Roman" w:hAnsi="Times New Roman" w:cs="Times New Roman"/>
          <w:i/>
          <w:iCs/>
          <w:lang w:val="en-GB"/>
        </w:rPr>
        <w:t>2</w:t>
      </w:r>
      <w:r w:rsidR="004A16E9">
        <w:rPr>
          <w:rFonts w:ascii="Times New Roman" w:hAnsi="Times New Roman" w:cs="Times New Roman"/>
          <w:i/>
          <w:iCs/>
          <w:lang w:val="en-GB"/>
        </w:rPr>
        <w:t>5</w:t>
      </w:r>
    </w:p>
    <w:p w14:paraId="094EE6C3" w14:textId="26423868" w:rsidR="008C177B" w:rsidRPr="00255616" w:rsidRDefault="005F27E8" w:rsidP="00B8387D">
      <w:pPr>
        <w:rPr>
          <w:rFonts w:ascii="Times New Roman" w:hAnsi="Times New Roman" w:cs="Times New Roman"/>
          <w:b/>
          <w:lang w:val="en-GB"/>
        </w:rPr>
      </w:pPr>
      <w:r w:rsidRPr="00255616">
        <w:rPr>
          <w:rFonts w:ascii="Times New Roman" w:hAnsi="Times New Roman" w:cs="Times New Roman"/>
          <w:lang w:val="en-GB"/>
        </w:rPr>
        <w:t xml:space="preserve">Dear </w:t>
      </w:r>
      <w:r w:rsidR="00D77B14">
        <w:rPr>
          <w:rFonts w:ascii="Times New Roman" w:hAnsi="Times New Roman" w:cs="Times New Roman"/>
          <w:i/>
          <w:iCs/>
          <w:lang w:val="en-GB"/>
        </w:rPr>
        <w:t>PNAS</w:t>
      </w:r>
      <w:r w:rsidR="00313CD6" w:rsidRPr="00255616">
        <w:rPr>
          <w:rFonts w:ascii="Times New Roman" w:hAnsi="Times New Roman" w:cs="Times New Roman"/>
          <w:lang w:val="en-GB"/>
        </w:rPr>
        <w:t xml:space="preserve"> </w:t>
      </w:r>
      <w:r w:rsidR="0074357C" w:rsidRPr="00255616">
        <w:rPr>
          <w:rFonts w:ascii="Times New Roman" w:hAnsi="Times New Roman" w:cs="Times New Roman"/>
          <w:lang w:val="en-GB"/>
        </w:rPr>
        <w:t>Editorial Board</w:t>
      </w:r>
      <w:r w:rsidR="002E2AFA" w:rsidRPr="00255616">
        <w:rPr>
          <w:rFonts w:ascii="Times New Roman" w:hAnsi="Times New Roman" w:cs="Times New Roman"/>
          <w:lang w:val="en-GB"/>
        </w:rPr>
        <w:t>,</w:t>
      </w:r>
    </w:p>
    <w:p w14:paraId="578C8050" w14:textId="77777777" w:rsidR="006F1EE6" w:rsidRPr="00255616" w:rsidRDefault="006F1EE6" w:rsidP="00B8387D">
      <w:pPr>
        <w:rPr>
          <w:rFonts w:ascii="Times New Roman" w:hAnsi="Times New Roman" w:cs="Times New Roman"/>
          <w:lang w:val="en-GB"/>
        </w:rPr>
      </w:pPr>
    </w:p>
    <w:p w14:paraId="1F62A5B9" w14:textId="576B0A12" w:rsidR="00163E72" w:rsidRDefault="003F2854" w:rsidP="00D76CED">
      <w:pPr>
        <w:rPr>
          <w:rFonts w:ascii="Times New Roman" w:hAnsi="Times New Roman" w:cs="Times New Roman"/>
          <w:lang w:val="en-GB"/>
        </w:rPr>
      </w:pPr>
      <w:r w:rsidRPr="00255616">
        <w:rPr>
          <w:rFonts w:ascii="Times New Roman" w:hAnsi="Times New Roman" w:cs="Times New Roman"/>
          <w:lang w:val="en-GB"/>
        </w:rPr>
        <w:t>W</w:t>
      </w:r>
      <w:r w:rsidR="001E7FAE" w:rsidRPr="00255616">
        <w:rPr>
          <w:rFonts w:ascii="Times New Roman" w:hAnsi="Times New Roman" w:cs="Times New Roman"/>
          <w:lang w:val="en-GB"/>
        </w:rPr>
        <w:t xml:space="preserve">e </w:t>
      </w:r>
      <w:r w:rsidR="00034246" w:rsidRPr="00255616">
        <w:rPr>
          <w:rFonts w:ascii="Times New Roman" w:hAnsi="Times New Roman" w:cs="Times New Roman"/>
          <w:lang w:val="en-GB"/>
        </w:rPr>
        <w:t>wish to</w:t>
      </w:r>
      <w:r w:rsidR="001E7FAE" w:rsidRPr="00255616">
        <w:rPr>
          <w:rFonts w:ascii="Times New Roman" w:hAnsi="Times New Roman" w:cs="Times New Roman"/>
          <w:lang w:val="en-GB"/>
        </w:rPr>
        <w:t xml:space="preserve"> submit</w:t>
      </w:r>
      <w:r w:rsidR="008C177B" w:rsidRPr="00255616">
        <w:rPr>
          <w:rFonts w:ascii="Times New Roman" w:hAnsi="Times New Roman" w:cs="Times New Roman"/>
          <w:lang w:val="en-GB"/>
        </w:rPr>
        <w:t xml:space="preserve"> our </w:t>
      </w:r>
      <w:r w:rsidR="00D76CED">
        <w:rPr>
          <w:rFonts w:ascii="Times New Roman" w:hAnsi="Times New Roman" w:cs="Times New Roman"/>
          <w:lang w:val="en-GB"/>
        </w:rPr>
        <w:t xml:space="preserve">revised </w:t>
      </w:r>
      <w:r w:rsidR="008C177B" w:rsidRPr="00255616">
        <w:rPr>
          <w:rFonts w:ascii="Times New Roman" w:hAnsi="Times New Roman" w:cs="Times New Roman"/>
          <w:lang w:val="en-GB"/>
        </w:rPr>
        <w:t xml:space="preserve">manuscript </w:t>
      </w:r>
      <w:r w:rsidR="0084296B" w:rsidRPr="00255616">
        <w:rPr>
          <w:rFonts w:ascii="Times New Roman" w:hAnsi="Times New Roman" w:cs="Times New Roman"/>
          <w:lang w:val="en-GB"/>
        </w:rPr>
        <w:t>“</w:t>
      </w:r>
      <w:r w:rsidR="00CC44A6" w:rsidRPr="00F67CEF">
        <w:rPr>
          <w:rFonts w:ascii="Times New Roman" w:hAnsi="Times New Roman" w:cs="Times New Roman"/>
          <w:i/>
          <w:iCs/>
        </w:rPr>
        <w:t>Dried fish provide widespread access to critical nutrients across sub-Saharan Africa</w:t>
      </w:r>
      <w:r w:rsidR="0084296B" w:rsidRPr="00F67CEF">
        <w:rPr>
          <w:rFonts w:ascii="Times New Roman" w:hAnsi="Times New Roman"/>
          <w:lang w:val="en-GB"/>
        </w:rPr>
        <w:t>”</w:t>
      </w:r>
      <w:r w:rsidR="0084296B" w:rsidRPr="00CC44A6">
        <w:rPr>
          <w:rFonts w:ascii="Times New Roman" w:hAnsi="Times New Roman"/>
          <w:b/>
          <w:bCs/>
          <w:lang w:val="en-GB"/>
        </w:rPr>
        <w:t> </w:t>
      </w:r>
      <w:r w:rsidR="00B82150" w:rsidRPr="00255616">
        <w:rPr>
          <w:rFonts w:ascii="Times New Roman" w:hAnsi="Times New Roman" w:cs="Times New Roman"/>
          <w:bCs/>
          <w:lang w:val="en-GB"/>
        </w:rPr>
        <w:t>to</w:t>
      </w:r>
      <w:r w:rsidR="00B82150" w:rsidRPr="00255616">
        <w:rPr>
          <w:rFonts w:ascii="Times New Roman" w:hAnsi="Times New Roman" w:cs="Times New Roman"/>
          <w:lang w:val="en-GB"/>
        </w:rPr>
        <w:t xml:space="preserve"> be </w:t>
      </w:r>
      <w:r w:rsidR="007B6FFE" w:rsidRPr="00255616">
        <w:rPr>
          <w:rFonts w:ascii="Times New Roman" w:hAnsi="Times New Roman" w:cs="Times New Roman"/>
          <w:lang w:val="en-GB"/>
        </w:rPr>
        <w:t xml:space="preserve">considered for publication as </w:t>
      </w:r>
      <w:r w:rsidR="000E47D3">
        <w:rPr>
          <w:rFonts w:ascii="Times New Roman" w:hAnsi="Times New Roman" w:cs="Times New Roman"/>
          <w:lang w:val="en-GB"/>
        </w:rPr>
        <w:t xml:space="preserve">a Research Report in </w:t>
      </w:r>
      <w:r w:rsidR="00D77B14">
        <w:rPr>
          <w:rFonts w:ascii="Times New Roman" w:hAnsi="Times New Roman" w:cs="Times New Roman"/>
          <w:i/>
          <w:iCs/>
          <w:lang w:val="en-GB"/>
        </w:rPr>
        <w:t>PNAS</w:t>
      </w:r>
      <w:r w:rsidR="00CF290A" w:rsidRPr="00255616">
        <w:rPr>
          <w:rFonts w:ascii="Times New Roman" w:hAnsi="Times New Roman" w:cs="Times New Roman"/>
          <w:lang w:val="en-GB"/>
        </w:rPr>
        <w:t>.</w:t>
      </w:r>
      <w:r w:rsidR="001612BD" w:rsidRPr="00255616">
        <w:rPr>
          <w:rFonts w:ascii="Times New Roman" w:hAnsi="Times New Roman" w:cs="Times New Roman"/>
          <w:lang w:val="en-GB"/>
        </w:rPr>
        <w:t xml:space="preserve"> </w:t>
      </w:r>
      <w:r w:rsidR="00F67CEF">
        <w:rPr>
          <w:rFonts w:ascii="Times New Roman" w:hAnsi="Times New Roman" w:cs="Times New Roman"/>
          <w:lang w:val="en-GB"/>
        </w:rPr>
        <w:t xml:space="preserve"> </w:t>
      </w:r>
    </w:p>
    <w:p w14:paraId="0D08C9E7" w14:textId="77777777" w:rsidR="00163E72" w:rsidRDefault="00163E72" w:rsidP="002518B6">
      <w:pPr>
        <w:rPr>
          <w:rFonts w:ascii="Times New Roman" w:hAnsi="Times New Roman" w:cs="Times New Roman"/>
          <w:lang w:val="en-GB"/>
        </w:rPr>
      </w:pPr>
    </w:p>
    <w:p w14:paraId="2A2DBE30" w14:textId="3A4D13D7" w:rsidR="00A620E9" w:rsidRDefault="00D76CED" w:rsidP="002518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Following comments from two reviewers, we have:</w:t>
      </w:r>
    </w:p>
    <w:p w14:paraId="06592550" w14:textId="77777777" w:rsidR="00D76CED" w:rsidRDefault="00D76CED" w:rsidP="002518B6">
      <w:pPr>
        <w:rPr>
          <w:rFonts w:ascii="Times New Roman" w:hAnsi="Times New Roman" w:cs="Times New Roman"/>
          <w:lang w:val="en-GB"/>
        </w:rPr>
      </w:pPr>
    </w:p>
    <w:p w14:paraId="591F265D" w14:textId="0F942420" w:rsidR="00D76CED" w:rsidRDefault="00D76CED" w:rsidP="00D76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Developed </w:t>
      </w:r>
      <w:r w:rsidR="00577F15">
        <w:rPr>
          <w:rFonts w:ascii="Times New Roman" w:hAnsi="Times New Roman" w:cs="Times New Roman"/>
          <w:lang w:val="en-GB"/>
        </w:rPr>
        <w:t>detailed</w:t>
      </w:r>
      <w:r>
        <w:rPr>
          <w:rFonts w:ascii="Times New Roman" w:hAnsi="Times New Roman" w:cs="Times New Roman"/>
          <w:lang w:val="en-GB"/>
        </w:rPr>
        <w:t xml:space="preserve"> policy recommendations, including food-based health guidelines, post-harvest interventions</w:t>
      </w:r>
      <w:r w:rsidR="00285962">
        <w:rPr>
          <w:rFonts w:ascii="Times New Roman" w:hAnsi="Times New Roman" w:cs="Times New Roman"/>
          <w:lang w:val="en-GB"/>
        </w:rPr>
        <w:t>, and school feeding programs</w:t>
      </w:r>
      <w:r>
        <w:rPr>
          <w:rFonts w:ascii="Times New Roman" w:hAnsi="Times New Roman" w:cs="Times New Roman"/>
          <w:lang w:val="en-GB"/>
        </w:rPr>
        <w:t xml:space="preserve"> (</w:t>
      </w:r>
      <w:r w:rsidRPr="00285962">
        <w:rPr>
          <w:rFonts w:ascii="Times New Roman" w:hAnsi="Times New Roman" w:cs="Times New Roman"/>
          <w:color w:val="0070C0"/>
          <w:lang w:val="en-GB"/>
        </w:rPr>
        <w:t>LX</w:t>
      </w:r>
      <w:r>
        <w:rPr>
          <w:rFonts w:ascii="Times New Roman" w:hAnsi="Times New Roman" w:cs="Times New Roman"/>
          <w:lang w:val="en-GB"/>
        </w:rPr>
        <w:t>)</w:t>
      </w:r>
    </w:p>
    <w:p w14:paraId="53FB5DAF" w14:textId="11793B42" w:rsidR="00036AD5" w:rsidRPr="00036AD5" w:rsidRDefault="00036AD5" w:rsidP="00036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Converted </w:t>
      </w:r>
      <w:r>
        <w:rPr>
          <w:rFonts w:ascii="Times New Roman" w:hAnsi="Times New Roman" w:cs="Times New Roman"/>
          <w:lang w:val="en-GB"/>
        </w:rPr>
        <w:t>our household wealth covariate</w:t>
      </w:r>
      <w:r>
        <w:rPr>
          <w:rFonts w:ascii="Times New Roman" w:hAnsi="Times New Roman" w:cs="Times New Roman"/>
          <w:lang w:val="en-GB"/>
        </w:rPr>
        <w:t xml:space="preserve"> to purchasing power</w:t>
      </w:r>
      <w:r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 xml:space="preserve">which revealed </w:t>
      </w:r>
      <w:r>
        <w:rPr>
          <w:rFonts w:ascii="Times New Roman" w:hAnsi="Times New Roman" w:cs="Times New Roman"/>
          <w:lang w:val="en-GB"/>
        </w:rPr>
        <w:t xml:space="preserve">stronger </w:t>
      </w:r>
      <w:r>
        <w:rPr>
          <w:rFonts w:ascii="Times New Roman" w:hAnsi="Times New Roman" w:cs="Times New Roman"/>
          <w:lang w:val="en-GB"/>
        </w:rPr>
        <w:t xml:space="preserve">wealth </w:t>
      </w:r>
      <w:r>
        <w:rPr>
          <w:rFonts w:ascii="Times New Roman" w:hAnsi="Times New Roman" w:cs="Times New Roman"/>
          <w:lang w:val="en-GB"/>
        </w:rPr>
        <w:t>effects on dried and fresh fish consumption (</w:t>
      </w:r>
      <w:r w:rsidRPr="00285962">
        <w:rPr>
          <w:rFonts w:ascii="Times New Roman" w:hAnsi="Times New Roman" w:cs="Times New Roman"/>
          <w:color w:val="0070C0"/>
          <w:lang w:val="en-GB"/>
        </w:rPr>
        <w:t>Figs. 2, 3</w:t>
      </w:r>
      <w:r>
        <w:rPr>
          <w:rFonts w:ascii="Times New Roman" w:hAnsi="Times New Roman" w:cs="Times New Roman"/>
          <w:lang w:val="en-GB"/>
        </w:rPr>
        <w:t>)</w:t>
      </w:r>
    </w:p>
    <w:p w14:paraId="0BCBBA0E" w14:textId="5ECB9861" w:rsidR="00D76CED" w:rsidRDefault="00D76CED" w:rsidP="00D76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Added context on food affordability and economic drivers</w:t>
      </w:r>
      <w:r w:rsidR="00036AD5">
        <w:rPr>
          <w:rFonts w:ascii="Times New Roman" w:hAnsi="Times New Roman" w:cs="Times New Roman"/>
          <w:lang w:val="en-GB"/>
        </w:rPr>
        <w:t xml:space="preserve">, raising knowledge gaps for future research </w:t>
      </w:r>
      <w:r w:rsidR="00036AD5">
        <w:rPr>
          <w:rFonts w:ascii="Times New Roman" w:hAnsi="Times New Roman" w:cs="Times New Roman"/>
          <w:lang w:val="en-GB"/>
        </w:rPr>
        <w:t>(</w:t>
      </w:r>
      <w:r w:rsidR="00036AD5" w:rsidRPr="00285962">
        <w:rPr>
          <w:rFonts w:ascii="Times New Roman" w:hAnsi="Times New Roman" w:cs="Times New Roman"/>
          <w:color w:val="0070C0"/>
          <w:lang w:val="en-GB"/>
        </w:rPr>
        <w:t>LX</w:t>
      </w:r>
      <w:r w:rsidR="00036AD5">
        <w:rPr>
          <w:rFonts w:ascii="Times New Roman" w:hAnsi="Times New Roman" w:cs="Times New Roman"/>
          <w:lang w:val="en-GB"/>
        </w:rPr>
        <w:t>)</w:t>
      </w:r>
    </w:p>
    <w:p w14:paraId="59E3D2E2" w14:textId="3776137E" w:rsidR="004A79D8" w:rsidRDefault="004A79D8" w:rsidP="00D76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Updated the </w:t>
      </w:r>
      <w:proofErr w:type="spellStart"/>
      <w:r>
        <w:rPr>
          <w:rFonts w:ascii="Times New Roman" w:hAnsi="Times New Roman" w:cs="Times New Roman"/>
          <w:lang w:val="en-GB"/>
        </w:rPr>
        <w:t>Github</w:t>
      </w:r>
      <w:proofErr w:type="spellEnd"/>
      <w:r>
        <w:rPr>
          <w:rFonts w:ascii="Times New Roman" w:hAnsi="Times New Roman" w:cs="Times New Roman"/>
          <w:lang w:val="en-GB"/>
        </w:rPr>
        <w:t xml:space="preserve"> repository with a README explaining how to reproduce the full analysis and </w:t>
      </w:r>
      <w:proofErr w:type="gramStart"/>
      <w:r>
        <w:rPr>
          <w:rFonts w:ascii="Times New Roman" w:hAnsi="Times New Roman" w:cs="Times New Roman"/>
          <w:lang w:val="en-GB"/>
        </w:rPr>
        <w:t>figures</w:t>
      </w:r>
      <w:proofErr w:type="gramEnd"/>
    </w:p>
    <w:p w14:paraId="15419D37" w14:textId="77777777" w:rsidR="00D76CED" w:rsidRDefault="00D76CED" w:rsidP="00D76CED">
      <w:pPr>
        <w:rPr>
          <w:rFonts w:ascii="Times New Roman" w:hAnsi="Times New Roman" w:cs="Times New Roman"/>
          <w:lang w:val="en-GB"/>
        </w:rPr>
      </w:pPr>
    </w:p>
    <w:p w14:paraId="7CE20065" w14:textId="6F45652A" w:rsidR="00D76CED" w:rsidRDefault="00285962" w:rsidP="00D76CE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Our revised manuscript also now </w:t>
      </w:r>
      <w:r w:rsidR="00D76CED">
        <w:rPr>
          <w:rFonts w:ascii="Times New Roman" w:hAnsi="Times New Roman" w:cs="Times New Roman"/>
          <w:lang w:val="en-GB"/>
        </w:rPr>
        <w:t>explain</w:t>
      </w:r>
      <w:r>
        <w:rPr>
          <w:rFonts w:ascii="Times New Roman" w:hAnsi="Times New Roman" w:cs="Times New Roman"/>
          <w:lang w:val="en-GB"/>
        </w:rPr>
        <w:t>s</w:t>
      </w:r>
      <w:r w:rsidR="00D76CED">
        <w:rPr>
          <w:rFonts w:ascii="Times New Roman" w:hAnsi="Times New Roman" w:cs="Times New Roman"/>
          <w:lang w:val="en-GB"/>
        </w:rPr>
        <w:t xml:space="preserve"> how </w:t>
      </w:r>
      <w:r>
        <w:rPr>
          <w:rFonts w:ascii="Times New Roman" w:hAnsi="Times New Roman" w:cs="Times New Roman"/>
          <w:lang w:val="en-GB"/>
        </w:rPr>
        <w:t>we build</w:t>
      </w:r>
      <w:r w:rsidR="00D76CED">
        <w:rPr>
          <w:rFonts w:ascii="Times New Roman" w:hAnsi="Times New Roman" w:cs="Times New Roman"/>
          <w:lang w:val="en-GB"/>
        </w:rPr>
        <w:t xml:space="preserve"> on previous fish consumption</w:t>
      </w:r>
      <w:r>
        <w:rPr>
          <w:rFonts w:ascii="Times New Roman" w:hAnsi="Times New Roman" w:cs="Times New Roman"/>
          <w:lang w:val="en-GB"/>
        </w:rPr>
        <w:t xml:space="preserve"> studies to provide</w:t>
      </w:r>
      <w:r w:rsidRPr="00285962">
        <w:rPr>
          <w:rFonts w:ascii="Times New Roman" w:hAnsi="Times New Roman" w:cs="Times New Roman"/>
          <w:i/>
          <w:iCs/>
        </w:rPr>
        <w:t> </w:t>
      </w:r>
      <w:r>
        <w:rPr>
          <w:rFonts w:ascii="Times New Roman" w:hAnsi="Times New Roman" w:cs="Times New Roman"/>
          <w:i/>
          <w:iCs/>
        </w:rPr>
        <w:t>“</w:t>
      </w:r>
      <w:r w:rsidRPr="00285962">
        <w:rPr>
          <w:rFonts w:ascii="Times New Roman" w:hAnsi="Times New Roman" w:cs="Times New Roman"/>
          <w:i/>
          <w:iCs/>
        </w:rPr>
        <w:t>the first large-scale analysis of dried fish consumption</w:t>
      </w:r>
      <w:r>
        <w:rPr>
          <w:rFonts w:ascii="Times New Roman" w:hAnsi="Times New Roman" w:cs="Times New Roman"/>
          <w:i/>
          <w:iCs/>
        </w:rPr>
        <w:t>”.</w:t>
      </w:r>
      <w:r>
        <w:rPr>
          <w:rFonts w:ascii="Times New Roman" w:hAnsi="Times New Roman" w:cs="Times New Roman"/>
          <w:lang w:val="en-GB"/>
        </w:rPr>
        <w:t xml:space="preserve"> We have also refined methodological details throughout (e.g. sampling, covariates, assumptions).</w:t>
      </w:r>
    </w:p>
    <w:p w14:paraId="516D38DA" w14:textId="77777777" w:rsidR="00D76CED" w:rsidRDefault="00D76CED" w:rsidP="00D76CED">
      <w:pPr>
        <w:rPr>
          <w:rFonts w:ascii="Times New Roman" w:hAnsi="Times New Roman" w:cs="Times New Roman"/>
          <w:lang w:val="en-GB"/>
        </w:rPr>
      </w:pPr>
    </w:p>
    <w:p w14:paraId="3001B03D" w14:textId="56FFE843" w:rsidR="00D76CED" w:rsidRPr="00D76CED" w:rsidRDefault="00D76CED" w:rsidP="00D76CE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We wish to thank both reviewers for their helpful suggestions, </w:t>
      </w:r>
      <w:r w:rsidR="00036AD5">
        <w:rPr>
          <w:rFonts w:ascii="Times New Roman" w:hAnsi="Times New Roman" w:cs="Times New Roman"/>
          <w:lang w:val="en-GB"/>
        </w:rPr>
        <w:t>which have strengthened</w:t>
      </w:r>
      <w:r>
        <w:rPr>
          <w:rFonts w:ascii="Times New Roman" w:hAnsi="Times New Roman" w:cs="Times New Roman"/>
          <w:lang w:val="en-GB"/>
        </w:rPr>
        <w:t xml:space="preserve"> our </w:t>
      </w:r>
      <w:r w:rsidR="00036AD5">
        <w:rPr>
          <w:rFonts w:ascii="Times New Roman" w:hAnsi="Times New Roman" w:cs="Times New Roman"/>
          <w:lang w:val="en-GB"/>
        </w:rPr>
        <w:t>study, particularly on economic factors and policy recommendations</w:t>
      </w:r>
      <w:r>
        <w:rPr>
          <w:rFonts w:ascii="Times New Roman" w:hAnsi="Times New Roman" w:cs="Times New Roman"/>
          <w:lang w:val="en-GB"/>
        </w:rPr>
        <w:t>.</w:t>
      </w:r>
      <w:r w:rsidR="00285962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We look forward to hearing from you.</w:t>
      </w:r>
    </w:p>
    <w:p w14:paraId="25A27F87" w14:textId="77777777" w:rsidR="004A16E9" w:rsidRPr="003A423D" w:rsidRDefault="004A16E9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7D646343" w14:textId="7C3FC81D" w:rsidR="00EC3699" w:rsidRPr="00255616" w:rsidRDefault="00473CC5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  <w:r w:rsidRPr="00255616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3BA0B2E" wp14:editId="306B39ED">
            <wp:simplePos x="0" y="0"/>
            <wp:positionH relativeFrom="column">
              <wp:posOffset>-64135</wp:posOffset>
            </wp:positionH>
            <wp:positionV relativeFrom="paragraph">
              <wp:posOffset>246380</wp:posOffset>
            </wp:positionV>
            <wp:extent cx="1837055" cy="1042035"/>
            <wp:effectExtent l="0" t="0" r="0" b="0"/>
            <wp:wrapThrough wrapText="bothSides">
              <wp:wrapPolygon edited="0">
                <wp:start x="3882" y="1843"/>
                <wp:lineTo x="3882" y="2633"/>
                <wp:lineTo x="4778" y="6581"/>
                <wp:lineTo x="2987" y="8951"/>
                <wp:lineTo x="2091" y="10530"/>
                <wp:lineTo x="2091" y="11320"/>
                <wp:lineTo x="3733" y="15532"/>
                <wp:lineTo x="11498" y="17112"/>
                <wp:lineTo x="13439" y="17638"/>
                <wp:lineTo x="14186" y="17638"/>
                <wp:lineTo x="13887" y="15005"/>
                <wp:lineTo x="19114" y="12110"/>
                <wp:lineTo x="19562" y="11057"/>
                <wp:lineTo x="17770" y="10793"/>
                <wp:lineTo x="12245" y="6581"/>
                <wp:lineTo x="12543" y="3949"/>
                <wp:lineTo x="11199" y="3159"/>
                <wp:lineTo x="4480" y="1843"/>
                <wp:lineTo x="3882" y="1843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26B" w:rsidRPr="00255616">
        <w:rPr>
          <w:rFonts w:ascii="Times New Roman" w:hAnsi="Times New Roman"/>
          <w:sz w:val="24"/>
          <w:szCs w:val="24"/>
        </w:rPr>
        <w:t>Yours sincerely,</w:t>
      </w:r>
    </w:p>
    <w:p w14:paraId="727E9D57" w14:textId="554E24F0" w:rsidR="00EC3699" w:rsidRPr="00255616" w:rsidRDefault="00EC3699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31EBFA02" w14:textId="77777777" w:rsidR="005F1272" w:rsidRPr="00255616" w:rsidRDefault="005F1272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3FA460B9" w14:textId="77777777" w:rsidR="0080713C" w:rsidRPr="00255616" w:rsidRDefault="0080713C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3FBB292" w14:textId="77777777" w:rsidR="00F66E67" w:rsidRDefault="00F66E67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2CC56BE" w14:textId="77777777" w:rsidR="00F66E67" w:rsidRDefault="00F66E67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37B41AE" w14:textId="49FE7B48" w:rsidR="00C354F8" w:rsidRPr="00255616" w:rsidRDefault="00C060D4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255616">
        <w:rPr>
          <w:rFonts w:ascii="Times New Roman" w:hAnsi="Times New Roman"/>
          <w:b/>
          <w:bCs/>
          <w:sz w:val="24"/>
          <w:szCs w:val="24"/>
        </w:rPr>
        <w:t xml:space="preserve">Dr </w:t>
      </w:r>
      <w:r w:rsidR="00C2026B" w:rsidRPr="00255616">
        <w:rPr>
          <w:rFonts w:ascii="Times New Roman" w:hAnsi="Times New Roman"/>
          <w:b/>
          <w:bCs/>
          <w:sz w:val="24"/>
          <w:szCs w:val="24"/>
        </w:rPr>
        <w:t xml:space="preserve">James </w:t>
      </w:r>
      <w:r w:rsidR="001F294E" w:rsidRPr="00255616">
        <w:rPr>
          <w:rFonts w:ascii="Times New Roman" w:hAnsi="Times New Roman"/>
          <w:b/>
          <w:bCs/>
          <w:sz w:val="24"/>
          <w:szCs w:val="24"/>
        </w:rPr>
        <w:t xml:space="preserve">PW </w:t>
      </w:r>
      <w:r w:rsidR="00C2026B" w:rsidRPr="00255616">
        <w:rPr>
          <w:rFonts w:ascii="Times New Roman" w:hAnsi="Times New Roman"/>
          <w:b/>
          <w:bCs/>
          <w:sz w:val="24"/>
          <w:szCs w:val="24"/>
        </w:rPr>
        <w:t>Robinson</w:t>
      </w:r>
    </w:p>
    <w:p w14:paraId="2E78A08C" w14:textId="58D2C295" w:rsidR="0083796F" w:rsidRPr="00255616" w:rsidRDefault="00D77B14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color w:val="7F7F7F" w:themeColor="text1" w:themeTint="80"/>
          <w:sz w:val="21"/>
          <w:szCs w:val="21"/>
        </w:rPr>
      </w:pPr>
      <w:r>
        <w:rPr>
          <w:rFonts w:ascii="Times New Roman" w:hAnsi="Times New Roman"/>
          <w:color w:val="7F7F7F" w:themeColor="text1" w:themeTint="80"/>
          <w:sz w:val="21"/>
          <w:szCs w:val="21"/>
        </w:rPr>
        <w:t>Reader</w:t>
      </w:r>
      <w:r w:rsidR="008921BB" w:rsidRPr="00255616">
        <w:rPr>
          <w:rFonts w:ascii="Times New Roman" w:hAnsi="Times New Roman"/>
          <w:color w:val="7F7F7F" w:themeColor="text1" w:themeTint="80"/>
          <w:sz w:val="21"/>
          <w:szCs w:val="21"/>
        </w:rPr>
        <w:t>,</w:t>
      </w:r>
      <w:r>
        <w:rPr>
          <w:rFonts w:ascii="Times New Roman" w:hAnsi="Times New Roman"/>
          <w:color w:val="7F7F7F" w:themeColor="text1" w:themeTint="80"/>
          <w:sz w:val="21"/>
          <w:szCs w:val="21"/>
        </w:rPr>
        <w:t xml:space="preserve"> Royal Society University Research Fellow,</w:t>
      </w:r>
      <w:r w:rsidR="008921BB" w:rsidRPr="00255616">
        <w:rPr>
          <w:rFonts w:ascii="Times New Roman" w:hAnsi="Times New Roman"/>
          <w:color w:val="7F7F7F" w:themeColor="text1" w:themeTint="80"/>
          <w:sz w:val="21"/>
          <w:szCs w:val="21"/>
        </w:rPr>
        <w:t xml:space="preserve"> Lancaster </w:t>
      </w:r>
      <w:r>
        <w:rPr>
          <w:rFonts w:ascii="Times New Roman" w:hAnsi="Times New Roman"/>
          <w:color w:val="7F7F7F" w:themeColor="text1" w:themeTint="80"/>
          <w:sz w:val="21"/>
          <w:szCs w:val="21"/>
        </w:rPr>
        <w:t>University, UK</w:t>
      </w:r>
    </w:p>
    <w:p w14:paraId="3F8CF912" w14:textId="58D1DB13" w:rsidR="00C354F8" w:rsidRPr="00255616" w:rsidRDefault="00000000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color w:val="7F7F7F" w:themeColor="text1" w:themeTint="80"/>
          <w:sz w:val="21"/>
          <w:szCs w:val="21"/>
        </w:rPr>
      </w:pPr>
      <w:hyperlink r:id="rId12" w:history="1">
        <w:r w:rsidR="00C354F8" w:rsidRPr="00255616">
          <w:rPr>
            <w:rStyle w:val="Hyperlink"/>
            <w:rFonts w:ascii="Times New Roman" w:hAnsi="Times New Roman"/>
            <w:color w:val="7F7F7F" w:themeColor="text1" w:themeTint="80"/>
            <w:sz w:val="21"/>
            <w:szCs w:val="21"/>
          </w:rPr>
          <w:t>james.robinson@lancaster.ac.uk</w:t>
        </w:r>
      </w:hyperlink>
      <w:r w:rsidR="006571A1" w:rsidRPr="00255616">
        <w:rPr>
          <w:rFonts w:ascii="Times New Roman" w:hAnsi="Times New Roman"/>
          <w:color w:val="7F7F7F" w:themeColor="text1" w:themeTint="80"/>
          <w:sz w:val="21"/>
          <w:szCs w:val="21"/>
        </w:rPr>
        <w:t xml:space="preserve">; </w:t>
      </w:r>
      <w:r w:rsidR="00C354F8" w:rsidRPr="00255616">
        <w:rPr>
          <w:rFonts w:ascii="Times New Roman" w:hAnsi="Times New Roman"/>
          <w:color w:val="7F7F7F" w:themeColor="text1" w:themeTint="80"/>
          <w:sz w:val="21"/>
          <w:szCs w:val="21"/>
        </w:rPr>
        <w:t>+44 7756 279 229</w:t>
      </w:r>
    </w:p>
    <w:sectPr w:rsidR="00C354F8" w:rsidRPr="00255616" w:rsidSect="00D64D8F">
      <w:headerReference w:type="default" r:id="rId13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8FBCE" w14:textId="77777777" w:rsidR="004C0708" w:rsidRDefault="004C0708" w:rsidP="000A427A">
      <w:r>
        <w:separator/>
      </w:r>
    </w:p>
  </w:endnote>
  <w:endnote w:type="continuationSeparator" w:id="0">
    <w:p w14:paraId="14AEE9C8" w14:textId="77777777" w:rsidR="004C0708" w:rsidRDefault="004C0708" w:rsidP="000A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85CAF" w14:textId="77777777" w:rsidR="004C0708" w:rsidRDefault="004C0708" w:rsidP="000A427A">
      <w:r>
        <w:separator/>
      </w:r>
    </w:p>
  </w:footnote>
  <w:footnote w:type="continuationSeparator" w:id="0">
    <w:p w14:paraId="52B76228" w14:textId="77777777" w:rsidR="004C0708" w:rsidRDefault="004C0708" w:rsidP="000A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7B351" w14:textId="77777777" w:rsidR="000A427A" w:rsidRDefault="00C46C3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4BE02952" wp14:editId="5F1DC99F">
          <wp:simplePos x="0" y="0"/>
          <wp:positionH relativeFrom="column">
            <wp:posOffset>1693419</wp:posOffset>
          </wp:positionH>
          <wp:positionV relativeFrom="paragraph">
            <wp:posOffset>-329842</wp:posOffset>
          </wp:positionV>
          <wp:extent cx="4618800" cy="676800"/>
          <wp:effectExtent l="0" t="0" r="0" b="9525"/>
          <wp:wrapNone/>
          <wp:docPr id="1" name="Picture 1" descr="C:\Users\millern1\AppData\Local\Microsoft\Windows\Temporary Internet Files\Content.Word\LU - Logo - (Lancaster Environment Centre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millern1\AppData\Local\Microsoft\Windows\Temporary Internet Files\Content.Word\LU - Logo - (Lancaster Environment Centre)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88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C5334"/>
    <w:multiLevelType w:val="hybridMultilevel"/>
    <w:tmpl w:val="5508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9314C"/>
    <w:multiLevelType w:val="hybridMultilevel"/>
    <w:tmpl w:val="529A30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101272">
    <w:abstractNumId w:val="0"/>
  </w:num>
  <w:num w:numId="2" w16cid:durableId="1275677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613"/>
    <w:rsid w:val="00004461"/>
    <w:rsid w:val="00004A7E"/>
    <w:rsid w:val="000148B7"/>
    <w:rsid w:val="00014C64"/>
    <w:rsid w:val="0001636A"/>
    <w:rsid w:val="00023918"/>
    <w:rsid w:val="00024B29"/>
    <w:rsid w:val="00027191"/>
    <w:rsid w:val="000328D8"/>
    <w:rsid w:val="00032930"/>
    <w:rsid w:val="00034246"/>
    <w:rsid w:val="000347E0"/>
    <w:rsid w:val="00035101"/>
    <w:rsid w:val="00036AD5"/>
    <w:rsid w:val="00040456"/>
    <w:rsid w:val="00040743"/>
    <w:rsid w:val="000410E4"/>
    <w:rsid w:val="00044AA8"/>
    <w:rsid w:val="0004650B"/>
    <w:rsid w:val="00051B7B"/>
    <w:rsid w:val="00052CF5"/>
    <w:rsid w:val="00053A78"/>
    <w:rsid w:val="000642D8"/>
    <w:rsid w:val="000650CB"/>
    <w:rsid w:val="00065910"/>
    <w:rsid w:val="00077A60"/>
    <w:rsid w:val="00077C00"/>
    <w:rsid w:val="00080BC3"/>
    <w:rsid w:val="00081329"/>
    <w:rsid w:val="00081A01"/>
    <w:rsid w:val="0008486B"/>
    <w:rsid w:val="00086022"/>
    <w:rsid w:val="00090D1B"/>
    <w:rsid w:val="0009358E"/>
    <w:rsid w:val="000A187C"/>
    <w:rsid w:val="000A2090"/>
    <w:rsid w:val="000A40FC"/>
    <w:rsid w:val="000A4133"/>
    <w:rsid w:val="000A427A"/>
    <w:rsid w:val="000A55BD"/>
    <w:rsid w:val="000A56F0"/>
    <w:rsid w:val="000A6F84"/>
    <w:rsid w:val="000A7A9D"/>
    <w:rsid w:val="000B0368"/>
    <w:rsid w:val="000B067B"/>
    <w:rsid w:val="000B2AAE"/>
    <w:rsid w:val="000B760A"/>
    <w:rsid w:val="000C010B"/>
    <w:rsid w:val="000C0153"/>
    <w:rsid w:val="000C0F20"/>
    <w:rsid w:val="000C14CB"/>
    <w:rsid w:val="000C4AE4"/>
    <w:rsid w:val="000C4F11"/>
    <w:rsid w:val="000C694D"/>
    <w:rsid w:val="000C750F"/>
    <w:rsid w:val="000C7645"/>
    <w:rsid w:val="000C7710"/>
    <w:rsid w:val="000C7D3E"/>
    <w:rsid w:val="000D0C4F"/>
    <w:rsid w:val="000D3338"/>
    <w:rsid w:val="000D459A"/>
    <w:rsid w:val="000D609D"/>
    <w:rsid w:val="000D7EBB"/>
    <w:rsid w:val="000E268F"/>
    <w:rsid w:val="000E3121"/>
    <w:rsid w:val="000E47D3"/>
    <w:rsid w:val="000E6227"/>
    <w:rsid w:val="000F1B71"/>
    <w:rsid w:val="000F6436"/>
    <w:rsid w:val="00101F9F"/>
    <w:rsid w:val="00103BC0"/>
    <w:rsid w:val="00107ED1"/>
    <w:rsid w:val="00110176"/>
    <w:rsid w:val="0011017B"/>
    <w:rsid w:val="00112632"/>
    <w:rsid w:val="00113BF9"/>
    <w:rsid w:val="0011407C"/>
    <w:rsid w:val="00116719"/>
    <w:rsid w:val="001177B8"/>
    <w:rsid w:val="0011787D"/>
    <w:rsid w:val="00122010"/>
    <w:rsid w:val="00124928"/>
    <w:rsid w:val="00125ECF"/>
    <w:rsid w:val="00127437"/>
    <w:rsid w:val="00127A46"/>
    <w:rsid w:val="00130124"/>
    <w:rsid w:val="00134888"/>
    <w:rsid w:val="00135A33"/>
    <w:rsid w:val="001405FA"/>
    <w:rsid w:val="00140723"/>
    <w:rsid w:val="00143CEB"/>
    <w:rsid w:val="00143D2B"/>
    <w:rsid w:val="00144982"/>
    <w:rsid w:val="001460D0"/>
    <w:rsid w:val="00151881"/>
    <w:rsid w:val="00154452"/>
    <w:rsid w:val="001612BD"/>
    <w:rsid w:val="0016152B"/>
    <w:rsid w:val="00163E72"/>
    <w:rsid w:val="00167A11"/>
    <w:rsid w:val="00167F87"/>
    <w:rsid w:val="001704FF"/>
    <w:rsid w:val="001712F1"/>
    <w:rsid w:val="001720B1"/>
    <w:rsid w:val="001732C5"/>
    <w:rsid w:val="00173899"/>
    <w:rsid w:val="0017591C"/>
    <w:rsid w:val="00181FC6"/>
    <w:rsid w:val="00182412"/>
    <w:rsid w:val="0018300A"/>
    <w:rsid w:val="0018307B"/>
    <w:rsid w:val="001844D8"/>
    <w:rsid w:val="00187CB9"/>
    <w:rsid w:val="00187E1F"/>
    <w:rsid w:val="00193A10"/>
    <w:rsid w:val="00195024"/>
    <w:rsid w:val="001A02E8"/>
    <w:rsid w:val="001A37BB"/>
    <w:rsid w:val="001A4D75"/>
    <w:rsid w:val="001A76C5"/>
    <w:rsid w:val="001B1021"/>
    <w:rsid w:val="001B225E"/>
    <w:rsid w:val="001B38CD"/>
    <w:rsid w:val="001C013E"/>
    <w:rsid w:val="001C2D38"/>
    <w:rsid w:val="001C39FE"/>
    <w:rsid w:val="001D146F"/>
    <w:rsid w:val="001D40AE"/>
    <w:rsid w:val="001D57B4"/>
    <w:rsid w:val="001D6853"/>
    <w:rsid w:val="001D7521"/>
    <w:rsid w:val="001D7E11"/>
    <w:rsid w:val="001E1C5C"/>
    <w:rsid w:val="001E1C6F"/>
    <w:rsid w:val="001E3BA4"/>
    <w:rsid w:val="001E47C4"/>
    <w:rsid w:val="001E7FAE"/>
    <w:rsid w:val="001F1713"/>
    <w:rsid w:val="001F294E"/>
    <w:rsid w:val="001F31FF"/>
    <w:rsid w:val="002034AA"/>
    <w:rsid w:val="00203D1B"/>
    <w:rsid w:val="00213327"/>
    <w:rsid w:val="00217188"/>
    <w:rsid w:val="002234B2"/>
    <w:rsid w:val="00226DE6"/>
    <w:rsid w:val="00230B79"/>
    <w:rsid w:val="00231B56"/>
    <w:rsid w:val="00231DE1"/>
    <w:rsid w:val="00233359"/>
    <w:rsid w:val="00240F7B"/>
    <w:rsid w:val="00241C28"/>
    <w:rsid w:val="00242882"/>
    <w:rsid w:val="002442C9"/>
    <w:rsid w:val="00245AAE"/>
    <w:rsid w:val="00245ACF"/>
    <w:rsid w:val="002518B6"/>
    <w:rsid w:val="002528F0"/>
    <w:rsid w:val="0025315C"/>
    <w:rsid w:val="00255616"/>
    <w:rsid w:val="00256898"/>
    <w:rsid w:val="002619F3"/>
    <w:rsid w:val="002648B7"/>
    <w:rsid w:val="002653C1"/>
    <w:rsid w:val="00265A95"/>
    <w:rsid w:val="00266AD6"/>
    <w:rsid w:val="00274932"/>
    <w:rsid w:val="00276716"/>
    <w:rsid w:val="0027713A"/>
    <w:rsid w:val="00280527"/>
    <w:rsid w:val="00281550"/>
    <w:rsid w:val="0028246A"/>
    <w:rsid w:val="00285962"/>
    <w:rsid w:val="00286F62"/>
    <w:rsid w:val="00287898"/>
    <w:rsid w:val="00290503"/>
    <w:rsid w:val="00295B33"/>
    <w:rsid w:val="00295EFB"/>
    <w:rsid w:val="0029631F"/>
    <w:rsid w:val="002A6FB9"/>
    <w:rsid w:val="002A71DB"/>
    <w:rsid w:val="002B0459"/>
    <w:rsid w:val="002B2677"/>
    <w:rsid w:val="002B2CB0"/>
    <w:rsid w:val="002B49A1"/>
    <w:rsid w:val="002B66B2"/>
    <w:rsid w:val="002C00FC"/>
    <w:rsid w:val="002C1997"/>
    <w:rsid w:val="002D1D49"/>
    <w:rsid w:val="002D4555"/>
    <w:rsid w:val="002D50D7"/>
    <w:rsid w:val="002D6561"/>
    <w:rsid w:val="002E11C6"/>
    <w:rsid w:val="002E2AFA"/>
    <w:rsid w:val="002E6D27"/>
    <w:rsid w:val="002E7E5D"/>
    <w:rsid w:val="002F1E87"/>
    <w:rsid w:val="00300D91"/>
    <w:rsid w:val="00302E8B"/>
    <w:rsid w:val="0030395C"/>
    <w:rsid w:val="00303960"/>
    <w:rsid w:val="00303FE9"/>
    <w:rsid w:val="0031211E"/>
    <w:rsid w:val="00312C42"/>
    <w:rsid w:val="00313174"/>
    <w:rsid w:val="00313CD6"/>
    <w:rsid w:val="00315A50"/>
    <w:rsid w:val="003178A4"/>
    <w:rsid w:val="0032639C"/>
    <w:rsid w:val="00326C35"/>
    <w:rsid w:val="00326D6E"/>
    <w:rsid w:val="00332AF3"/>
    <w:rsid w:val="003336B6"/>
    <w:rsid w:val="0033629B"/>
    <w:rsid w:val="0033761E"/>
    <w:rsid w:val="00340912"/>
    <w:rsid w:val="003410D3"/>
    <w:rsid w:val="0034220C"/>
    <w:rsid w:val="00342C46"/>
    <w:rsid w:val="003465E4"/>
    <w:rsid w:val="003510A9"/>
    <w:rsid w:val="0035265E"/>
    <w:rsid w:val="00355542"/>
    <w:rsid w:val="003560C0"/>
    <w:rsid w:val="00365581"/>
    <w:rsid w:val="00366485"/>
    <w:rsid w:val="00366C4E"/>
    <w:rsid w:val="003712FD"/>
    <w:rsid w:val="00372237"/>
    <w:rsid w:val="00375B63"/>
    <w:rsid w:val="00376442"/>
    <w:rsid w:val="00377BF0"/>
    <w:rsid w:val="00382A9D"/>
    <w:rsid w:val="00382AD9"/>
    <w:rsid w:val="00383AA5"/>
    <w:rsid w:val="00390F71"/>
    <w:rsid w:val="0039217B"/>
    <w:rsid w:val="003922F2"/>
    <w:rsid w:val="003956CB"/>
    <w:rsid w:val="00396BF5"/>
    <w:rsid w:val="00396E23"/>
    <w:rsid w:val="00396F8A"/>
    <w:rsid w:val="003A318E"/>
    <w:rsid w:val="003A4171"/>
    <w:rsid w:val="003A423D"/>
    <w:rsid w:val="003A6ECF"/>
    <w:rsid w:val="003B0D07"/>
    <w:rsid w:val="003B2B02"/>
    <w:rsid w:val="003B3D6D"/>
    <w:rsid w:val="003B7E8F"/>
    <w:rsid w:val="003C0834"/>
    <w:rsid w:val="003C2284"/>
    <w:rsid w:val="003C7C82"/>
    <w:rsid w:val="003D01D7"/>
    <w:rsid w:val="003D0F46"/>
    <w:rsid w:val="003D265E"/>
    <w:rsid w:val="003D34BE"/>
    <w:rsid w:val="003D532E"/>
    <w:rsid w:val="003E34BB"/>
    <w:rsid w:val="003E47E8"/>
    <w:rsid w:val="003E5A5A"/>
    <w:rsid w:val="003E68BD"/>
    <w:rsid w:val="003E6FF5"/>
    <w:rsid w:val="003F2854"/>
    <w:rsid w:val="00400009"/>
    <w:rsid w:val="00402214"/>
    <w:rsid w:val="00402788"/>
    <w:rsid w:val="0040406B"/>
    <w:rsid w:val="00406757"/>
    <w:rsid w:val="004153C2"/>
    <w:rsid w:val="00415DE7"/>
    <w:rsid w:val="004164B0"/>
    <w:rsid w:val="004167AA"/>
    <w:rsid w:val="00417E45"/>
    <w:rsid w:val="00425258"/>
    <w:rsid w:val="00432D8D"/>
    <w:rsid w:val="004348F0"/>
    <w:rsid w:val="00434BD5"/>
    <w:rsid w:val="0043683D"/>
    <w:rsid w:val="004443F9"/>
    <w:rsid w:val="00444D87"/>
    <w:rsid w:val="004451DA"/>
    <w:rsid w:val="00446819"/>
    <w:rsid w:val="00446A4C"/>
    <w:rsid w:val="00450358"/>
    <w:rsid w:val="00450931"/>
    <w:rsid w:val="004510A9"/>
    <w:rsid w:val="0046090E"/>
    <w:rsid w:val="00463D6E"/>
    <w:rsid w:val="00465414"/>
    <w:rsid w:val="00465F20"/>
    <w:rsid w:val="0047049D"/>
    <w:rsid w:val="00470CBB"/>
    <w:rsid w:val="00472C69"/>
    <w:rsid w:val="00473409"/>
    <w:rsid w:val="00473CC5"/>
    <w:rsid w:val="00475784"/>
    <w:rsid w:val="00483D40"/>
    <w:rsid w:val="00486CC2"/>
    <w:rsid w:val="004903DE"/>
    <w:rsid w:val="00493471"/>
    <w:rsid w:val="00496F5C"/>
    <w:rsid w:val="004A02F8"/>
    <w:rsid w:val="004A1452"/>
    <w:rsid w:val="004A16E9"/>
    <w:rsid w:val="004A19B4"/>
    <w:rsid w:val="004A1AE5"/>
    <w:rsid w:val="004A49F7"/>
    <w:rsid w:val="004A6B83"/>
    <w:rsid w:val="004A79D8"/>
    <w:rsid w:val="004B2C29"/>
    <w:rsid w:val="004C0708"/>
    <w:rsid w:val="004C3270"/>
    <w:rsid w:val="004C5855"/>
    <w:rsid w:val="004C5E42"/>
    <w:rsid w:val="004C64F4"/>
    <w:rsid w:val="004C7743"/>
    <w:rsid w:val="004D0499"/>
    <w:rsid w:val="004D0B22"/>
    <w:rsid w:val="004D56F2"/>
    <w:rsid w:val="004D7D10"/>
    <w:rsid w:val="004E044B"/>
    <w:rsid w:val="004E2495"/>
    <w:rsid w:val="004E302C"/>
    <w:rsid w:val="004E3BD0"/>
    <w:rsid w:val="004E4522"/>
    <w:rsid w:val="004F3BB7"/>
    <w:rsid w:val="004F57D4"/>
    <w:rsid w:val="004F739C"/>
    <w:rsid w:val="00500044"/>
    <w:rsid w:val="005032B4"/>
    <w:rsid w:val="005055C8"/>
    <w:rsid w:val="00512484"/>
    <w:rsid w:val="00513AF9"/>
    <w:rsid w:val="0052028D"/>
    <w:rsid w:val="0052089F"/>
    <w:rsid w:val="00520C17"/>
    <w:rsid w:val="00521964"/>
    <w:rsid w:val="00525EF5"/>
    <w:rsid w:val="00526AE7"/>
    <w:rsid w:val="00530F6D"/>
    <w:rsid w:val="0053399C"/>
    <w:rsid w:val="005408DE"/>
    <w:rsid w:val="00541BCE"/>
    <w:rsid w:val="005431FA"/>
    <w:rsid w:val="00544CE1"/>
    <w:rsid w:val="00544DE1"/>
    <w:rsid w:val="0054535A"/>
    <w:rsid w:val="00546D3D"/>
    <w:rsid w:val="00554263"/>
    <w:rsid w:val="00554CD7"/>
    <w:rsid w:val="00557A77"/>
    <w:rsid w:val="00557CC8"/>
    <w:rsid w:val="005610F3"/>
    <w:rsid w:val="005654C9"/>
    <w:rsid w:val="00565D28"/>
    <w:rsid w:val="00567051"/>
    <w:rsid w:val="0057756F"/>
    <w:rsid w:val="005778F2"/>
    <w:rsid w:val="00577F15"/>
    <w:rsid w:val="00581763"/>
    <w:rsid w:val="00587716"/>
    <w:rsid w:val="00591AB2"/>
    <w:rsid w:val="00592633"/>
    <w:rsid w:val="00595C83"/>
    <w:rsid w:val="00597999"/>
    <w:rsid w:val="005A0ABF"/>
    <w:rsid w:val="005A0B72"/>
    <w:rsid w:val="005A0F0A"/>
    <w:rsid w:val="005A5169"/>
    <w:rsid w:val="005A65E1"/>
    <w:rsid w:val="005B4104"/>
    <w:rsid w:val="005B4262"/>
    <w:rsid w:val="005B7ABB"/>
    <w:rsid w:val="005C0FA1"/>
    <w:rsid w:val="005C1EC7"/>
    <w:rsid w:val="005C52B2"/>
    <w:rsid w:val="005C6D2D"/>
    <w:rsid w:val="005D2945"/>
    <w:rsid w:val="005D45FA"/>
    <w:rsid w:val="005D55CC"/>
    <w:rsid w:val="005D5BBF"/>
    <w:rsid w:val="005E399A"/>
    <w:rsid w:val="005E6646"/>
    <w:rsid w:val="005F1272"/>
    <w:rsid w:val="005F1B5E"/>
    <w:rsid w:val="005F27E8"/>
    <w:rsid w:val="005F4D7A"/>
    <w:rsid w:val="005F4F7C"/>
    <w:rsid w:val="005F5EBA"/>
    <w:rsid w:val="005F7484"/>
    <w:rsid w:val="0060158C"/>
    <w:rsid w:val="0060188B"/>
    <w:rsid w:val="006028A5"/>
    <w:rsid w:val="00606761"/>
    <w:rsid w:val="00612455"/>
    <w:rsid w:val="006153BE"/>
    <w:rsid w:val="00621816"/>
    <w:rsid w:val="00625567"/>
    <w:rsid w:val="00625A75"/>
    <w:rsid w:val="00627653"/>
    <w:rsid w:val="00634935"/>
    <w:rsid w:val="0064194F"/>
    <w:rsid w:val="006454FF"/>
    <w:rsid w:val="00645F2D"/>
    <w:rsid w:val="006477EA"/>
    <w:rsid w:val="00650801"/>
    <w:rsid w:val="00652363"/>
    <w:rsid w:val="006529D9"/>
    <w:rsid w:val="00654A5B"/>
    <w:rsid w:val="00656E7A"/>
    <w:rsid w:val="006571A1"/>
    <w:rsid w:val="00657718"/>
    <w:rsid w:val="0066453B"/>
    <w:rsid w:val="0066781F"/>
    <w:rsid w:val="006823A4"/>
    <w:rsid w:val="006832B4"/>
    <w:rsid w:val="00684134"/>
    <w:rsid w:val="00684CAA"/>
    <w:rsid w:val="00686257"/>
    <w:rsid w:val="00687CB8"/>
    <w:rsid w:val="00690505"/>
    <w:rsid w:val="00691CB9"/>
    <w:rsid w:val="00694B3D"/>
    <w:rsid w:val="006B2A27"/>
    <w:rsid w:val="006B410B"/>
    <w:rsid w:val="006B4865"/>
    <w:rsid w:val="006C18E3"/>
    <w:rsid w:val="006C1DAE"/>
    <w:rsid w:val="006D227D"/>
    <w:rsid w:val="006D3EEC"/>
    <w:rsid w:val="006D4968"/>
    <w:rsid w:val="006D5C48"/>
    <w:rsid w:val="006D5D56"/>
    <w:rsid w:val="006E184A"/>
    <w:rsid w:val="006E2DE8"/>
    <w:rsid w:val="006E5298"/>
    <w:rsid w:val="006F06CF"/>
    <w:rsid w:val="006F1EE6"/>
    <w:rsid w:val="006F2496"/>
    <w:rsid w:val="006F4359"/>
    <w:rsid w:val="006F43C1"/>
    <w:rsid w:val="006F496B"/>
    <w:rsid w:val="006F4C49"/>
    <w:rsid w:val="006F6D91"/>
    <w:rsid w:val="007001D1"/>
    <w:rsid w:val="00700BE5"/>
    <w:rsid w:val="0070101F"/>
    <w:rsid w:val="0070152E"/>
    <w:rsid w:val="00702CCA"/>
    <w:rsid w:val="007032C1"/>
    <w:rsid w:val="00704542"/>
    <w:rsid w:val="007052D3"/>
    <w:rsid w:val="00706A55"/>
    <w:rsid w:val="00707C27"/>
    <w:rsid w:val="00707E86"/>
    <w:rsid w:val="00710216"/>
    <w:rsid w:val="0071087D"/>
    <w:rsid w:val="00712ED7"/>
    <w:rsid w:val="0071466F"/>
    <w:rsid w:val="007152C7"/>
    <w:rsid w:val="007164BE"/>
    <w:rsid w:val="00717284"/>
    <w:rsid w:val="00721A41"/>
    <w:rsid w:val="00723BA6"/>
    <w:rsid w:val="00723C7A"/>
    <w:rsid w:val="00723ED3"/>
    <w:rsid w:val="00725939"/>
    <w:rsid w:val="00725B03"/>
    <w:rsid w:val="007309C1"/>
    <w:rsid w:val="007367F5"/>
    <w:rsid w:val="00741AB8"/>
    <w:rsid w:val="00743345"/>
    <w:rsid w:val="0074357C"/>
    <w:rsid w:val="00743D9A"/>
    <w:rsid w:val="00745A30"/>
    <w:rsid w:val="00745DED"/>
    <w:rsid w:val="00746C61"/>
    <w:rsid w:val="007479F2"/>
    <w:rsid w:val="007528FA"/>
    <w:rsid w:val="00754120"/>
    <w:rsid w:val="007572A7"/>
    <w:rsid w:val="0076019C"/>
    <w:rsid w:val="0076281C"/>
    <w:rsid w:val="0076466E"/>
    <w:rsid w:val="0077677A"/>
    <w:rsid w:val="00776BD1"/>
    <w:rsid w:val="00780320"/>
    <w:rsid w:val="007810AE"/>
    <w:rsid w:val="00781457"/>
    <w:rsid w:val="007815D4"/>
    <w:rsid w:val="00781874"/>
    <w:rsid w:val="0078349D"/>
    <w:rsid w:val="007856C3"/>
    <w:rsid w:val="00786BBF"/>
    <w:rsid w:val="007870BF"/>
    <w:rsid w:val="00787A7F"/>
    <w:rsid w:val="00790D96"/>
    <w:rsid w:val="00792556"/>
    <w:rsid w:val="00793081"/>
    <w:rsid w:val="0079519F"/>
    <w:rsid w:val="00796267"/>
    <w:rsid w:val="00797E32"/>
    <w:rsid w:val="007A3403"/>
    <w:rsid w:val="007B0083"/>
    <w:rsid w:val="007B2808"/>
    <w:rsid w:val="007B2CEC"/>
    <w:rsid w:val="007B5373"/>
    <w:rsid w:val="007B5A16"/>
    <w:rsid w:val="007B6FFE"/>
    <w:rsid w:val="007C1421"/>
    <w:rsid w:val="007C2478"/>
    <w:rsid w:val="007C3581"/>
    <w:rsid w:val="007C7F40"/>
    <w:rsid w:val="007D11EF"/>
    <w:rsid w:val="007D27B2"/>
    <w:rsid w:val="007D2979"/>
    <w:rsid w:val="007D383E"/>
    <w:rsid w:val="007D3C20"/>
    <w:rsid w:val="007D40DD"/>
    <w:rsid w:val="007D64F4"/>
    <w:rsid w:val="007D7700"/>
    <w:rsid w:val="007D7F0A"/>
    <w:rsid w:val="007E04F3"/>
    <w:rsid w:val="007E4445"/>
    <w:rsid w:val="007E6E6A"/>
    <w:rsid w:val="007E76D8"/>
    <w:rsid w:val="007E7FBB"/>
    <w:rsid w:val="007F4A1D"/>
    <w:rsid w:val="007F6513"/>
    <w:rsid w:val="007F768E"/>
    <w:rsid w:val="00801CBB"/>
    <w:rsid w:val="00801F78"/>
    <w:rsid w:val="00802140"/>
    <w:rsid w:val="00802D67"/>
    <w:rsid w:val="00806900"/>
    <w:rsid w:val="00806A12"/>
    <w:rsid w:val="0080713C"/>
    <w:rsid w:val="00807339"/>
    <w:rsid w:val="00807A7F"/>
    <w:rsid w:val="008108A5"/>
    <w:rsid w:val="0081617C"/>
    <w:rsid w:val="00816843"/>
    <w:rsid w:val="00817ED7"/>
    <w:rsid w:val="008208E4"/>
    <w:rsid w:val="00821C3B"/>
    <w:rsid w:val="008224D1"/>
    <w:rsid w:val="00822613"/>
    <w:rsid w:val="00825EF8"/>
    <w:rsid w:val="008269DF"/>
    <w:rsid w:val="00830C06"/>
    <w:rsid w:val="00835B2A"/>
    <w:rsid w:val="00836150"/>
    <w:rsid w:val="0083796F"/>
    <w:rsid w:val="00837A40"/>
    <w:rsid w:val="0084094E"/>
    <w:rsid w:val="00840E1D"/>
    <w:rsid w:val="0084296B"/>
    <w:rsid w:val="00844833"/>
    <w:rsid w:val="00853CBD"/>
    <w:rsid w:val="00854F3C"/>
    <w:rsid w:val="00855E99"/>
    <w:rsid w:val="0085650B"/>
    <w:rsid w:val="008634D9"/>
    <w:rsid w:val="00870296"/>
    <w:rsid w:val="0087067F"/>
    <w:rsid w:val="00870BCB"/>
    <w:rsid w:val="0087361D"/>
    <w:rsid w:val="00876316"/>
    <w:rsid w:val="008826EF"/>
    <w:rsid w:val="00883900"/>
    <w:rsid w:val="00883A84"/>
    <w:rsid w:val="00883F9B"/>
    <w:rsid w:val="00886014"/>
    <w:rsid w:val="00886DA7"/>
    <w:rsid w:val="00891014"/>
    <w:rsid w:val="0089105A"/>
    <w:rsid w:val="008914F5"/>
    <w:rsid w:val="008921BB"/>
    <w:rsid w:val="00896778"/>
    <w:rsid w:val="008A4F56"/>
    <w:rsid w:val="008A6B87"/>
    <w:rsid w:val="008A71B2"/>
    <w:rsid w:val="008B0A63"/>
    <w:rsid w:val="008B1788"/>
    <w:rsid w:val="008B29D3"/>
    <w:rsid w:val="008B61D0"/>
    <w:rsid w:val="008B6732"/>
    <w:rsid w:val="008C177B"/>
    <w:rsid w:val="008C29E7"/>
    <w:rsid w:val="008C2DD4"/>
    <w:rsid w:val="008C4EAD"/>
    <w:rsid w:val="008C61D7"/>
    <w:rsid w:val="008C7B75"/>
    <w:rsid w:val="008D13B4"/>
    <w:rsid w:val="008D1BE0"/>
    <w:rsid w:val="008D720C"/>
    <w:rsid w:val="008E17BE"/>
    <w:rsid w:val="008E3211"/>
    <w:rsid w:val="008E3C60"/>
    <w:rsid w:val="008E5302"/>
    <w:rsid w:val="008E7462"/>
    <w:rsid w:val="008F2A23"/>
    <w:rsid w:val="008F42FF"/>
    <w:rsid w:val="008F5C6F"/>
    <w:rsid w:val="00901914"/>
    <w:rsid w:val="0090347F"/>
    <w:rsid w:val="00903719"/>
    <w:rsid w:val="009038CA"/>
    <w:rsid w:val="00904847"/>
    <w:rsid w:val="00905EBD"/>
    <w:rsid w:val="00920F36"/>
    <w:rsid w:val="009217D6"/>
    <w:rsid w:val="0092306E"/>
    <w:rsid w:val="00923B97"/>
    <w:rsid w:val="009261EA"/>
    <w:rsid w:val="009301C1"/>
    <w:rsid w:val="00932184"/>
    <w:rsid w:val="00933089"/>
    <w:rsid w:val="00933090"/>
    <w:rsid w:val="009355B8"/>
    <w:rsid w:val="00935EB0"/>
    <w:rsid w:val="009369BC"/>
    <w:rsid w:val="009374BC"/>
    <w:rsid w:val="00940AF7"/>
    <w:rsid w:val="00941F2B"/>
    <w:rsid w:val="00943656"/>
    <w:rsid w:val="00945DD9"/>
    <w:rsid w:val="009468D0"/>
    <w:rsid w:val="00953EC6"/>
    <w:rsid w:val="009557E3"/>
    <w:rsid w:val="00956E81"/>
    <w:rsid w:val="00961F4F"/>
    <w:rsid w:val="009623DB"/>
    <w:rsid w:val="009626C9"/>
    <w:rsid w:val="009628F5"/>
    <w:rsid w:val="00963634"/>
    <w:rsid w:val="009637F8"/>
    <w:rsid w:val="00963B87"/>
    <w:rsid w:val="00966F6B"/>
    <w:rsid w:val="0097023B"/>
    <w:rsid w:val="00970A12"/>
    <w:rsid w:val="009735E3"/>
    <w:rsid w:val="0097688D"/>
    <w:rsid w:val="0098011D"/>
    <w:rsid w:val="00980DB7"/>
    <w:rsid w:val="00981FDA"/>
    <w:rsid w:val="00982DEF"/>
    <w:rsid w:val="00986BDA"/>
    <w:rsid w:val="0098703F"/>
    <w:rsid w:val="00987B93"/>
    <w:rsid w:val="00987D9F"/>
    <w:rsid w:val="00993921"/>
    <w:rsid w:val="00994758"/>
    <w:rsid w:val="00995E1B"/>
    <w:rsid w:val="00997A4D"/>
    <w:rsid w:val="009A204A"/>
    <w:rsid w:val="009A2901"/>
    <w:rsid w:val="009A3065"/>
    <w:rsid w:val="009A472E"/>
    <w:rsid w:val="009A64F5"/>
    <w:rsid w:val="009B1420"/>
    <w:rsid w:val="009B2C04"/>
    <w:rsid w:val="009B5253"/>
    <w:rsid w:val="009B59AF"/>
    <w:rsid w:val="009B647B"/>
    <w:rsid w:val="009B75E7"/>
    <w:rsid w:val="009C1A10"/>
    <w:rsid w:val="009C1B51"/>
    <w:rsid w:val="009D0959"/>
    <w:rsid w:val="009D2DD6"/>
    <w:rsid w:val="009D4A1A"/>
    <w:rsid w:val="009D5975"/>
    <w:rsid w:val="009D6D64"/>
    <w:rsid w:val="009E23F4"/>
    <w:rsid w:val="009E2CC6"/>
    <w:rsid w:val="009E49DE"/>
    <w:rsid w:val="009E5EA5"/>
    <w:rsid w:val="009E78C4"/>
    <w:rsid w:val="009F5665"/>
    <w:rsid w:val="009F748E"/>
    <w:rsid w:val="00A004E1"/>
    <w:rsid w:val="00A02CE9"/>
    <w:rsid w:val="00A03B7D"/>
    <w:rsid w:val="00A0558A"/>
    <w:rsid w:val="00A10109"/>
    <w:rsid w:val="00A12F36"/>
    <w:rsid w:val="00A143F2"/>
    <w:rsid w:val="00A15DF2"/>
    <w:rsid w:val="00A16F6D"/>
    <w:rsid w:val="00A24F49"/>
    <w:rsid w:val="00A26685"/>
    <w:rsid w:val="00A27F54"/>
    <w:rsid w:val="00A33334"/>
    <w:rsid w:val="00A4003C"/>
    <w:rsid w:val="00A43648"/>
    <w:rsid w:val="00A46364"/>
    <w:rsid w:val="00A51717"/>
    <w:rsid w:val="00A534E7"/>
    <w:rsid w:val="00A57798"/>
    <w:rsid w:val="00A6040D"/>
    <w:rsid w:val="00A620E9"/>
    <w:rsid w:val="00A66B9C"/>
    <w:rsid w:val="00A67B99"/>
    <w:rsid w:val="00A67D82"/>
    <w:rsid w:val="00A70F30"/>
    <w:rsid w:val="00A738F7"/>
    <w:rsid w:val="00A74C09"/>
    <w:rsid w:val="00A75779"/>
    <w:rsid w:val="00A7795C"/>
    <w:rsid w:val="00A81233"/>
    <w:rsid w:val="00A85429"/>
    <w:rsid w:val="00A85C15"/>
    <w:rsid w:val="00A91786"/>
    <w:rsid w:val="00A91ACB"/>
    <w:rsid w:val="00A97AA2"/>
    <w:rsid w:val="00AA0F80"/>
    <w:rsid w:val="00AA1B6E"/>
    <w:rsid w:val="00AA450E"/>
    <w:rsid w:val="00AA4554"/>
    <w:rsid w:val="00AA5756"/>
    <w:rsid w:val="00AA5B86"/>
    <w:rsid w:val="00AA6595"/>
    <w:rsid w:val="00AA6DA7"/>
    <w:rsid w:val="00AA7449"/>
    <w:rsid w:val="00AA7E8F"/>
    <w:rsid w:val="00AB0497"/>
    <w:rsid w:val="00AB1509"/>
    <w:rsid w:val="00AB4087"/>
    <w:rsid w:val="00AB501D"/>
    <w:rsid w:val="00AB5E30"/>
    <w:rsid w:val="00AB6049"/>
    <w:rsid w:val="00AB69BA"/>
    <w:rsid w:val="00AC0E31"/>
    <w:rsid w:val="00AC1171"/>
    <w:rsid w:val="00AC1D0D"/>
    <w:rsid w:val="00AC3749"/>
    <w:rsid w:val="00AC4154"/>
    <w:rsid w:val="00AC6994"/>
    <w:rsid w:val="00AD33D3"/>
    <w:rsid w:val="00AD43C3"/>
    <w:rsid w:val="00AD72CE"/>
    <w:rsid w:val="00AD7851"/>
    <w:rsid w:val="00AE1054"/>
    <w:rsid w:val="00AE2075"/>
    <w:rsid w:val="00AE217B"/>
    <w:rsid w:val="00AE34C4"/>
    <w:rsid w:val="00AF1F17"/>
    <w:rsid w:val="00AF5FB9"/>
    <w:rsid w:val="00B043AA"/>
    <w:rsid w:val="00B051EB"/>
    <w:rsid w:val="00B07163"/>
    <w:rsid w:val="00B101A1"/>
    <w:rsid w:val="00B12A01"/>
    <w:rsid w:val="00B14B8D"/>
    <w:rsid w:val="00B15ACD"/>
    <w:rsid w:val="00B16B6C"/>
    <w:rsid w:val="00B16EC1"/>
    <w:rsid w:val="00B21B39"/>
    <w:rsid w:val="00B221FC"/>
    <w:rsid w:val="00B2286D"/>
    <w:rsid w:val="00B3319E"/>
    <w:rsid w:val="00B41058"/>
    <w:rsid w:val="00B41D0B"/>
    <w:rsid w:val="00B4398E"/>
    <w:rsid w:val="00B47057"/>
    <w:rsid w:val="00B47A53"/>
    <w:rsid w:val="00B47C32"/>
    <w:rsid w:val="00B47E89"/>
    <w:rsid w:val="00B510DE"/>
    <w:rsid w:val="00B57012"/>
    <w:rsid w:val="00B619A9"/>
    <w:rsid w:val="00B64081"/>
    <w:rsid w:val="00B65907"/>
    <w:rsid w:val="00B66291"/>
    <w:rsid w:val="00B70C5C"/>
    <w:rsid w:val="00B70F1E"/>
    <w:rsid w:val="00B71CBC"/>
    <w:rsid w:val="00B74838"/>
    <w:rsid w:val="00B75E64"/>
    <w:rsid w:val="00B77CC6"/>
    <w:rsid w:val="00B82150"/>
    <w:rsid w:val="00B82181"/>
    <w:rsid w:val="00B8387D"/>
    <w:rsid w:val="00B85054"/>
    <w:rsid w:val="00B87F80"/>
    <w:rsid w:val="00B900F4"/>
    <w:rsid w:val="00B92A97"/>
    <w:rsid w:val="00B96BC8"/>
    <w:rsid w:val="00B96F21"/>
    <w:rsid w:val="00BA5B01"/>
    <w:rsid w:val="00BA5B65"/>
    <w:rsid w:val="00BA655E"/>
    <w:rsid w:val="00BB3921"/>
    <w:rsid w:val="00BC29B0"/>
    <w:rsid w:val="00BC2AC8"/>
    <w:rsid w:val="00BD21CB"/>
    <w:rsid w:val="00BD3756"/>
    <w:rsid w:val="00BD6F0E"/>
    <w:rsid w:val="00BD7074"/>
    <w:rsid w:val="00BD7A3A"/>
    <w:rsid w:val="00BF1AD9"/>
    <w:rsid w:val="00BF27BE"/>
    <w:rsid w:val="00BF6439"/>
    <w:rsid w:val="00BF724D"/>
    <w:rsid w:val="00BF7DC0"/>
    <w:rsid w:val="00C00A02"/>
    <w:rsid w:val="00C00A58"/>
    <w:rsid w:val="00C044B6"/>
    <w:rsid w:val="00C060D4"/>
    <w:rsid w:val="00C068D8"/>
    <w:rsid w:val="00C0778E"/>
    <w:rsid w:val="00C1034F"/>
    <w:rsid w:val="00C14D41"/>
    <w:rsid w:val="00C14F56"/>
    <w:rsid w:val="00C2026B"/>
    <w:rsid w:val="00C22A74"/>
    <w:rsid w:val="00C25EFF"/>
    <w:rsid w:val="00C26B51"/>
    <w:rsid w:val="00C30395"/>
    <w:rsid w:val="00C30C76"/>
    <w:rsid w:val="00C30C7B"/>
    <w:rsid w:val="00C31045"/>
    <w:rsid w:val="00C31D82"/>
    <w:rsid w:val="00C32205"/>
    <w:rsid w:val="00C32AF0"/>
    <w:rsid w:val="00C354F8"/>
    <w:rsid w:val="00C43BF1"/>
    <w:rsid w:val="00C453D2"/>
    <w:rsid w:val="00C46C32"/>
    <w:rsid w:val="00C46FCE"/>
    <w:rsid w:val="00C47F1B"/>
    <w:rsid w:val="00C51014"/>
    <w:rsid w:val="00C531C1"/>
    <w:rsid w:val="00C54BB3"/>
    <w:rsid w:val="00C56600"/>
    <w:rsid w:val="00C56FC7"/>
    <w:rsid w:val="00C60835"/>
    <w:rsid w:val="00C61D4C"/>
    <w:rsid w:val="00C638C1"/>
    <w:rsid w:val="00C64529"/>
    <w:rsid w:val="00C649C4"/>
    <w:rsid w:val="00C67D30"/>
    <w:rsid w:val="00C73898"/>
    <w:rsid w:val="00C73C59"/>
    <w:rsid w:val="00C74C7F"/>
    <w:rsid w:val="00C757B3"/>
    <w:rsid w:val="00C772BA"/>
    <w:rsid w:val="00C84C60"/>
    <w:rsid w:val="00C925EB"/>
    <w:rsid w:val="00CA0CDC"/>
    <w:rsid w:val="00CA4FFA"/>
    <w:rsid w:val="00CA5775"/>
    <w:rsid w:val="00CA5A35"/>
    <w:rsid w:val="00CA7A82"/>
    <w:rsid w:val="00CB0186"/>
    <w:rsid w:val="00CB301A"/>
    <w:rsid w:val="00CB3F1D"/>
    <w:rsid w:val="00CB4F7D"/>
    <w:rsid w:val="00CB5937"/>
    <w:rsid w:val="00CB66F2"/>
    <w:rsid w:val="00CB7755"/>
    <w:rsid w:val="00CC055A"/>
    <w:rsid w:val="00CC2E31"/>
    <w:rsid w:val="00CC319C"/>
    <w:rsid w:val="00CC44A6"/>
    <w:rsid w:val="00CC5D73"/>
    <w:rsid w:val="00CC64DE"/>
    <w:rsid w:val="00CD27C6"/>
    <w:rsid w:val="00CD3D7E"/>
    <w:rsid w:val="00CE0657"/>
    <w:rsid w:val="00CE06FA"/>
    <w:rsid w:val="00CE19BA"/>
    <w:rsid w:val="00CE3AF0"/>
    <w:rsid w:val="00CE40E2"/>
    <w:rsid w:val="00CE672E"/>
    <w:rsid w:val="00CF033A"/>
    <w:rsid w:val="00CF182E"/>
    <w:rsid w:val="00CF290A"/>
    <w:rsid w:val="00CF29B5"/>
    <w:rsid w:val="00CF7A4A"/>
    <w:rsid w:val="00D0170E"/>
    <w:rsid w:val="00D04ACB"/>
    <w:rsid w:val="00D06982"/>
    <w:rsid w:val="00D0776F"/>
    <w:rsid w:val="00D10107"/>
    <w:rsid w:val="00D14898"/>
    <w:rsid w:val="00D14AED"/>
    <w:rsid w:val="00D170A6"/>
    <w:rsid w:val="00D173FA"/>
    <w:rsid w:val="00D2553B"/>
    <w:rsid w:val="00D2637A"/>
    <w:rsid w:val="00D347DA"/>
    <w:rsid w:val="00D348DB"/>
    <w:rsid w:val="00D368AC"/>
    <w:rsid w:val="00D37553"/>
    <w:rsid w:val="00D4128B"/>
    <w:rsid w:val="00D4326B"/>
    <w:rsid w:val="00D508D2"/>
    <w:rsid w:val="00D5232D"/>
    <w:rsid w:val="00D53F4E"/>
    <w:rsid w:val="00D54A39"/>
    <w:rsid w:val="00D55040"/>
    <w:rsid w:val="00D57AD5"/>
    <w:rsid w:val="00D60A72"/>
    <w:rsid w:val="00D60E40"/>
    <w:rsid w:val="00D610D0"/>
    <w:rsid w:val="00D647FD"/>
    <w:rsid w:val="00D64D8F"/>
    <w:rsid w:val="00D70B43"/>
    <w:rsid w:val="00D728F7"/>
    <w:rsid w:val="00D74392"/>
    <w:rsid w:val="00D76CED"/>
    <w:rsid w:val="00D77B14"/>
    <w:rsid w:val="00D866B2"/>
    <w:rsid w:val="00D86CB2"/>
    <w:rsid w:val="00D92E30"/>
    <w:rsid w:val="00D93B63"/>
    <w:rsid w:val="00D93B6D"/>
    <w:rsid w:val="00D94528"/>
    <w:rsid w:val="00D9642F"/>
    <w:rsid w:val="00D97365"/>
    <w:rsid w:val="00DA1961"/>
    <w:rsid w:val="00DA56E9"/>
    <w:rsid w:val="00DB0367"/>
    <w:rsid w:val="00DB0B47"/>
    <w:rsid w:val="00DB1188"/>
    <w:rsid w:val="00DB2B40"/>
    <w:rsid w:val="00DB3263"/>
    <w:rsid w:val="00DB3490"/>
    <w:rsid w:val="00DB5DF2"/>
    <w:rsid w:val="00DB61C8"/>
    <w:rsid w:val="00DB6A0B"/>
    <w:rsid w:val="00DC2E88"/>
    <w:rsid w:val="00DC4616"/>
    <w:rsid w:val="00DC4E8A"/>
    <w:rsid w:val="00DC5B3B"/>
    <w:rsid w:val="00DC7436"/>
    <w:rsid w:val="00DD128B"/>
    <w:rsid w:val="00DD22E7"/>
    <w:rsid w:val="00DD6425"/>
    <w:rsid w:val="00DD69B9"/>
    <w:rsid w:val="00DE280B"/>
    <w:rsid w:val="00DE74CC"/>
    <w:rsid w:val="00DF1033"/>
    <w:rsid w:val="00DF2734"/>
    <w:rsid w:val="00DF3200"/>
    <w:rsid w:val="00DF3D11"/>
    <w:rsid w:val="00DF523F"/>
    <w:rsid w:val="00DF63F7"/>
    <w:rsid w:val="00DF71CB"/>
    <w:rsid w:val="00E00837"/>
    <w:rsid w:val="00E0168B"/>
    <w:rsid w:val="00E01D66"/>
    <w:rsid w:val="00E05355"/>
    <w:rsid w:val="00E0766C"/>
    <w:rsid w:val="00E1295F"/>
    <w:rsid w:val="00E14837"/>
    <w:rsid w:val="00E158C9"/>
    <w:rsid w:val="00E20D33"/>
    <w:rsid w:val="00E21E01"/>
    <w:rsid w:val="00E21EF6"/>
    <w:rsid w:val="00E230D9"/>
    <w:rsid w:val="00E244DE"/>
    <w:rsid w:val="00E25594"/>
    <w:rsid w:val="00E2739F"/>
    <w:rsid w:val="00E273E1"/>
    <w:rsid w:val="00E322E1"/>
    <w:rsid w:val="00E36473"/>
    <w:rsid w:val="00E3715C"/>
    <w:rsid w:val="00E37DDF"/>
    <w:rsid w:val="00E42CCA"/>
    <w:rsid w:val="00E43039"/>
    <w:rsid w:val="00E4757F"/>
    <w:rsid w:val="00E55028"/>
    <w:rsid w:val="00E56B11"/>
    <w:rsid w:val="00E56D31"/>
    <w:rsid w:val="00E5741D"/>
    <w:rsid w:val="00E628A9"/>
    <w:rsid w:val="00E63873"/>
    <w:rsid w:val="00E64009"/>
    <w:rsid w:val="00E64D4B"/>
    <w:rsid w:val="00E65126"/>
    <w:rsid w:val="00E70759"/>
    <w:rsid w:val="00E70CB0"/>
    <w:rsid w:val="00E71647"/>
    <w:rsid w:val="00E72B1C"/>
    <w:rsid w:val="00E76BA8"/>
    <w:rsid w:val="00E80A06"/>
    <w:rsid w:val="00E833D2"/>
    <w:rsid w:val="00E8445B"/>
    <w:rsid w:val="00E869A3"/>
    <w:rsid w:val="00E9021C"/>
    <w:rsid w:val="00E91D70"/>
    <w:rsid w:val="00E93873"/>
    <w:rsid w:val="00E94315"/>
    <w:rsid w:val="00E96F4E"/>
    <w:rsid w:val="00EA0267"/>
    <w:rsid w:val="00EA1439"/>
    <w:rsid w:val="00EA25DB"/>
    <w:rsid w:val="00EA26A1"/>
    <w:rsid w:val="00EA2E6F"/>
    <w:rsid w:val="00EA51BD"/>
    <w:rsid w:val="00EA6E4B"/>
    <w:rsid w:val="00EB1424"/>
    <w:rsid w:val="00EC0087"/>
    <w:rsid w:val="00EC3699"/>
    <w:rsid w:val="00EC3EC3"/>
    <w:rsid w:val="00EC617D"/>
    <w:rsid w:val="00ED247D"/>
    <w:rsid w:val="00ED48C0"/>
    <w:rsid w:val="00ED5486"/>
    <w:rsid w:val="00ED59CC"/>
    <w:rsid w:val="00ED6324"/>
    <w:rsid w:val="00ED645B"/>
    <w:rsid w:val="00EE0E4A"/>
    <w:rsid w:val="00EE1BDC"/>
    <w:rsid w:val="00EE2236"/>
    <w:rsid w:val="00EE686B"/>
    <w:rsid w:val="00EF0992"/>
    <w:rsid w:val="00EF09E7"/>
    <w:rsid w:val="00EF1483"/>
    <w:rsid w:val="00EF2F93"/>
    <w:rsid w:val="00EF6430"/>
    <w:rsid w:val="00EF6610"/>
    <w:rsid w:val="00EF72CB"/>
    <w:rsid w:val="00F0110C"/>
    <w:rsid w:val="00F026D8"/>
    <w:rsid w:val="00F051D9"/>
    <w:rsid w:val="00F10CEA"/>
    <w:rsid w:val="00F14568"/>
    <w:rsid w:val="00F14C47"/>
    <w:rsid w:val="00F14D9B"/>
    <w:rsid w:val="00F1700F"/>
    <w:rsid w:val="00F22EAB"/>
    <w:rsid w:val="00F231C4"/>
    <w:rsid w:val="00F25916"/>
    <w:rsid w:val="00F26F45"/>
    <w:rsid w:val="00F336AC"/>
    <w:rsid w:val="00F36A4C"/>
    <w:rsid w:val="00F36F50"/>
    <w:rsid w:val="00F43064"/>
    <w:rsid w:val="00F430C6"/>
    <w:rsid w:val="00F44AE4"/>
    <w:rsid w:val="00F50036"/>
    <w:rsid w:val="00F55ED7"/>
    <w:rsid w:val="00F572B1"/>
    <w:rsid w:val="00F6149C"/>
    <w:rsid w:val="00F619FB"/>
    <w:rsid w:val="00F66E67"/>
    <w:rsid w:val="00F67CEF"/>
    <w:rsid w:val="00F70163"/>
    <w:rsid w:val="00F7157F"/>
    <w:rsid w:val="00F71E81"/>
    <w:rsid w:val="00F73276"/>
    <w:rsid w:val="00F7446A"/>
    <w:rsid w:val="00F7743F"/>
    <w:rsid w:val="00F83F6F"/>
    <w:rsid w:val="00F848CE"/>
    <w:rsid w:val="00F877AD"/>
    <w:rsid w:val="00F96726"/>
    <w:rsid w:val="00F9768B"/>
    <w:rsid w:val="00FA0F3A"/>
    <w:rsid w:val="00FA1A70"/>
    <w:rsid w:val="00FA242B"/>
    <w:rsid w:val="00FA2947"/>
    <w:rsid w:val="00FA5673"/>
    <w:rsid w:val="00FA7927"/>
    <w:rsid w:val="00FB4FB8"/>
    <w:rsid w:val="00FC0429"/>
    <w:rsid w:val="00FC1853"/>
    <w:rsid w:val="00FC4027"/>
    <w:rsid w:val="00FC4179"/>
    <w:rsid w:val="00FC4292"/>
    <w:rsid w:val="00FC576B"/>
    <w:rsid w:val="00FD1966"/>
    <w:rsid w:val="00FD420A"/>
    <w:rsid w:val="00FD6A98"/>
    <w:rsid w:val="00FD6B89"/>
    <w:rsid w:val="00FE047A"/>
    <w:rsid w:val="00FE092A"/>
    <w:rsid w:val="00FE2FDE"/>
    <w:rsid w:val="00FE697D"/>
    <w:rsid w:val="00F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50CEA1"/>
  <w14:defaultImageDpi w14:val="300"/>
  <w15:docId w15:val="{47B84714-8199-4414-B391-29BF6A7E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2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27A"/>
  </w:style>
  <w:style w:type="paragraph" w:styleId="Footer">
    <w:name w:val="footer"/>
    <w:basedOn w:val="Normal"/>
    <w:link w:val="FooterChar"/>
    <w:uiPriority w:val="99"/>
    <w:unhideWhenUsed/>
    <w:rsid w:val="000A42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27A"/>
  </w:style>
  <w:style w:type="paragraph" w:styleId="BalloonText">
    <w:name w:val="Balloon Text"/>
    <w:basedOn w:val="Normal"/>
    <w:link w:val="BalloonTextChar"/>
    <w:uiPriority w:val="99"/>
    <w:semiHidden/>
    <w:unhideWhenUsed/>
    <w:rsid w:val="000A42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7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nhideWhenUsed/>
    <w:rsid w:val="008226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2026B"/>
    <w:pPr>
      <w:spacing w:before="100" w:beforeAutospacing="1" w:after="100" w:afterAutospacing="1"/>
    </w:pPr>
    <w:rPr>
      <w:rFonts w:ascii="Times" w:eastAsia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101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01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01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01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010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354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6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ames.robinson@lancaster.ac.u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hamn\DATA\Admin\Lancaster%20admin\LEC%20-%20Letterhead%20Template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4AF43E10426547BD5960E0EB976F63" ma:contentTypeVersion="1" ma:contentTypeDescription="Create a new document." ma:contentTypeScope="" ma:versionID="6dccc98435a97d118b6aae7c4ac942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1222beb234debe96d12a98d24ff8a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F14181-B6A5-4392-B59D-E7E5511512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2C6669-42D0-4E96-8153-E60552327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58566F-F921-6C47-96F2-2B7F561C59B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3466238-D9EE-4D7B-AB8D-D5E9CE8D0E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C:\Users\grahamn\DATA\Admin\Lancaster admin\LEC - Letterhead Template WORD.dotx</Template>
  <TotalTime>106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Roundhouse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Graham, Nick</dc:creator>
  <cp:lastModifiedBy>Robinson, James (robins64)</cp:lastModifiedBy>
  <cp:revision>64</cp:revision>
  <cp:lastPrinted>2020-06-04T09:13:00Z</cp:lastPrinted>
  <dcterms:created xsi:type="dcterms:W3CDTF">2020-06-04T09:13:00Z</dcterms:created>
  <dcterms:modified xsi:type="dcterms:W3CDTF">2025-05-22T15:15:00Z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0x010100824AF43E10426547BD5960E0EB976F63</vt:lpwstr>
  </property>
</Properties>
</file>